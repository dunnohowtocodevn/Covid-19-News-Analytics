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EECF" w14:textId="428BCDF1" w:rsidR="004B1610" w:rsidRDefault="00CD5E54" w:rsidP="005C5A30">
      <w:pPr>
        <w:pStyle w:val="Title"/>
        <w:spacing w:before="0" w:after="0"/>
      </w:pPr>
      <w:r>
        <w:t xml:space="preserve">SIT112 - </w:t>
      </w:r>
      <w:r w:rsidR="00550056">
        <w:t xml:space="preserve">task </w:t>
      </w:r>
      <w:r w:rsidR="00CE3393">
        <w:t>completion</w:t>
      </w:r>
      <w:r w:rsidR="0077784C">
        <w:t xml:space="preserve"> </w:t>
      </w:r>
      <w:r w:rsidR="00550056">
        <w:t>report</w:t>
      </w:r>
    </w:p>
    <w:p w14:paraId="08686D8C" w14:textId="1FBAAF40" w:rsidR="005C0621" w:rsidRDefault="005C0621" w:rsidP="00C73656">
      <w:pPr>
        <w:spacing w:before="120" w:after="120"/>
        <w:rPr>
          <w:color w:val="000000" w:themeColor="text1"/>
        </w:rPr>
      </w:pPr>
      <w:r w:rsidRPr="005C0621">
        <w:rPr>
          <w:b/>
          <w:bCs/>
          <w:color w:val="FF0000"/>
        </w:rPr>
        <w:t xml:space="preserve">Important </w:t>
      </w:r>
      <w:r w:rsidRPr="00181A7A">
        <w:rPr>
          <w:b/>
          <w:bCs/>
          <w:color w:val="FF0000"/>
        </w:rPr>
        <w:t>note</w:t>
      </w:r>
      <w:r w:rsidR="0083300C">
        <w:rPr>
          <w:b/>
          <w:bCs/>
          <w:color w:val="FF0000"/>
        </w:rPr>
        <w:t xml:space="preserve"> 1</w:t>
      </w:r>
      <w:r w:rsidRPr="00181A7A">
        <w:rPr>
          <w:b/>
          <w:bCs/>
          <w:color w:val="FF0000"/>
        </w:rPr>
        <w:t>:</w:t>
      </w:r>
      <w:r w:rsidRPr="005C0621">
        <w:rPr>
          <w:color w:val="FF0000"/>
        </w:rPr>
        <w:t xml:space="preserve"> </w:t>
      </w:r>
      <w:r w:rsidRPr="005C0621">
        <w:rPr>
          <w:color w:val="000000" w:themeColor="text1"/>
        </w:rPr>
        <w:t xml:space="preserve">Please </w:t>
      </w:r>
      <w:r w:rsidRPr="005C0621">
        <w:rPr>
          <w:b/>
          <w:bCs/>
          <w:color w:val="000000" w:themeColor="text1"/>
        </w:rPr>
        <w:t>do not</w:t>
      </w:r>
      <w:r w:rsidRPr="005C0621">
        <w:rPr>
          <w:color w:val="000000" w:themeColor="text1"/>
        </w:rPr>
        <w:t xml:space="preserve"> include </w:t>
      </w:r>
      <w:r w:rsidR="001F0977">
        <w:rPr>
          <w:color w:val="000000" w:themeColor="text1"/>
        </w:rPr>
        <w:t>P</w:t>
      </w:r>
      <w:r w:rsidRPr="005C0621">
        <w:rPr>
          <w:color w:val="000000" w:themeColor="text1"/>
        </w:rPr>
        <w:t>ython code in this report</w:t>
      </w:r>
      <w:r w:rsidR="001255F7">
        <w:rPr>
          <w:color w:val="000000" w:themeColor="text1"/>
        </w:rPr>
        <w:t>. It</w:t>
      </w:r>
      <w:r w:rsidRPr="005C0621">
        <w:rPr>
          <w:color w:val="000000" w:themeColor="text1"/>
        </w:rPr>
        <w:t xml:space="preserve"> </w:t>
      </w:r>
      <w:r w:rsidR="001255F7">
        <w:rPr>
          <w:color w:val="000000" w:themeColor="text1"/>
        </w:rPr>
        <w:t>would be</w:t>
      </w:r>
      <w:r w:rsidRPr="005C0621">
        <w:rPr>
          <w:color w:val="000000" w:themeColor="text1"/>
        </w:rPr>
        <w:t xml:space="preserve"> acceptable</w:t>
      </w:r>
      <w:r w:rsidR="001255F7">
        <w:rPr>
          <w:color w:val="000000" w:themeColor="text1"/>
        </w:rPr>
        <w:t xml:space="preserve"> though</w:t>
      </w:r>
      <w:r w:rsidRPr="005C0621">
        <w:rPr>
          <w:color w:val="000000" w:themeColor="text1"/>
        </w:rPr>
        <w:t xml:space="preserve"> to make brief references to function names or different parts of the task’s notebook when needed.</w:t>
      </w:r>
    </w:p>
    <w:p w14:paraId="5FBB8F60" w14:textId="18FE1EC7" w:rsidR="00A11DFD" w:rsidRPr="00A11DFD" w:rsidRDefault="00A11DFD" w:rsidP="00A11DFD">
      <w:pPr>
        <w:spacing w:before="120" w:after="120"/>
        <w:rPr>
          <w:color w:val="000000" w:themeColor="text1"/>
        </w:rPr>
      </w:pPr>
      <w:r w:rsidRPr="005C0621">
        <w:rPr>
          <w:b/>
          <w:bCs/>
          <w:color w:val="FF0000"/>
        </w:rPr>
        <w:t xml:space="preserve">Important </w:t>
      </w:r>
      <w:r w:rsidRPr="00181A7A">
        <w:rPr>
          <w:b/>
          <w:bCs/>
          <w:color w:val="FF0000"/>
        </w:rPr>
        <w:t>note</w:t>
      </w:r>
      <w:r w:rsidR="0083300C">
        <w:rPr>
          <w:b/>
          <w:bCs/>
          <w:color w:val="FF0000"/>
        </w:rPr>
        <w:t xml:space="preserve"> 2</w:t>
      </w:r>
      <w:r w:rsidRPr="00181A7A">
        <w:rPr>
          <w:b/>
          <w:bCs/>
          <w:color w:val="FF0000"/>
        </w:rPr>
        <w:t>:</w:t>
      </w:r>
      <w:r w:rsidRPr="005C0621">
        <w:rPr>
          <w:color w:val="FF0000"/>
        </w:rPr>
        <w:t xml:space="preserve"> </w:t>
      </w:r>
      <w:r w:rsidRPr="005C0621">
        <w:rPr>
          <w:color w:val="000000" w:themeColor="text1"/>
        </w:rPr>
        <w:t xml:space="preserve">Please </w:t>
      </w:r>
      <w:r w:rsidRPr="005C0621">
        <w:rPr>
          <w:b/>
          <w:bCs/>
          <w:color w:val="000000" w:themeColor="text1"/>
        </w:rPr>
        <w:t>do not</w:t>
      </w:r>
      <w:r w:rsidRPr="005C0621">
        <w:rPr>
          <w:color w:val="000000" w:themeColor="text1"/>
        </w:rPr>
        <w:t xml:space="preserve"> </w:t>
      </w:r>
      <w:r>
        <w:rPr>
          <w:color w:val="000000" w:themeColor="text1"/>
        </w:rPr>
        <w:t>leave any response field empty</w:t>
      </w:r>
      <w:r w:rsidR="005A514E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r w:rsidR="005A514E">
        <w:rPr>
          <w:color w:val="000000" w:themeColor="text1"/>
        </w:rPr>
        <w:t>i</w:t>
      </w:r>
      <w:r>
        <w:rPr>
          <w:color w:val="000000" w:themeColor="text1"/>
        </w:rPr>
        <w:t>f not applicable, enter NA</w:t>
      </w:r>
      <w:r w:rsidRPr="005C0621">
        <w:rPr>
          <w:color w:val="000000" w:themeColor="text1"/>
        </w:rPr>
        <w:t>.</w:t>
      </w:r>
    </w:p>
    <w:p w14:paraId="6B7BCF9F" w14:textId="2BF62306" w:rsidR="0038652D" w:rsidRDefault="00195147" w:rsidP="00C94DB8">
      <w:pPr>
        <w:pStyle w:val="Heading1"/>
        <w:numPr>
          <w:ilvl w:val="0"/>
          <w:numId w:val="8"/>
        </w:numPr>
      </w:pPr>
      <w:r>
        <w:t>Task</w:t>
      </w:r>
      <w:r w:rsidR="00E219DC" w:rsidRPr="00E219DC">
        <w:t xml:space="preserve"> </w:t>
      </w:r>
      <w:r w:rsidR="00E219DC"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3EECBD43" w14:textId="77777777" w:rsidTr="00C73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2750" w:type="dxa"/>
          </w:tcPr>
          <w:p w14:paraId="07D8F7C2" w14:textId="48CD0283" w:rsidR="00E219DC" w:rsidRDefault="008D58FF" w:rsidP="00B83AB0">
            <w:r>
              <w:t>Task Name (</w:t>
            </w:r>
            <w:r w:rsidRPr="00D54164">
              <w:t>abbreviation</w:t>
            </w:r>
            <w:r>
              <w:t>)</w:t>
            </w:r>
          </w:p>
        </w:tc>
        <w:tc>
          <w:tcPr>
            <w:tcW w:w="3658" w:type="dxa"/>
          </w:tcPr>
          <w:p w14:paraId="29A57DA8" w14:textId="12FD9623" w:rsidR="00E219DC" w:rsidRDefault="00E60E93" w:rsidP="00B83AB0">
            <w:r>
              <w:t>your</w:t>
            </w:r>
            <w:r w:rsidR="008D58FF">
              <w:t xml:space="preserve"> name (student ID)</w:t>
            </w:r>
          </w:p>
        </w:tc>
        <w:tc>
          <w:tcPr>
            <w:tcW w:w="3672" w:type="dxa"/>
          </w:tcPr>
          <w:p w14:paraId="4CD26801" w14:textId="07252C49" w:rsidR="00E219DC" w:rsidRDefault="00E60E93" w:rsidP="00B83AB0">
            <w:r>
              <w:t xml:space="preserve">your </w:t>
            </w:r>
            <w:r w:rsidR="008D58FF">
              <w:t>deakin email</w:t>
            </w:r>
          </w:p>
        </w:tc>
      </w:tr>
      <w:tr w:rsidR="00E219DC" w14:paraId="7CF5D946" w14:textId="77777777" w:rsidTr="005C4039">
        <w:trPr>
          <w:trHeight w:val="331"/>
        </w:trPr>
        <w:tc>
          <w:tcPr>
            <w:tcW w:w="2750" w:type="dxa"/>
          </w:tcPr>
          <w:p w14:paraId="1B259772" w14:textId="6A23E12B" w:rsidR="00E219DC" w:rsidRPr="003C3319" w:rsidRDefault="00A50585" w:rsidP="00B83AB0">
            <w:r>
              <w:rPr>
                <w:color w:val="00B050"/>
              </w:rPr>
              <w:t>High Distinction Task HD</w:t>
            </w:r>
            <w:r w:rsidR="008D58FF" w:rsidRPr="00B37439">
              <w:rPr>
                <w:color w:val="00B050"/>
              </w:rPr>
              <w:t xml:space="preserve"> </w:t>
            </w:r>
          </w:p>
        </w:tc>
        <w:tc>
          <w:tcPr>
            <w:tcW w:w="3658" w:type="dxa"/>
          </w:tcPr>
          <w:p w14:paraId="0C2FBDAB" w14:textId="559A2A79" w:rsidR="00E219DC" w:rsidRDefault="00A50585" w:rsidP="00B83AB0">
            <w:r>
              <w:rPr>
                <w:color w:val="00B050"/>
              </w:rPr>
              <w:t>Pham Hoang Son</w:t>
            </w:r>
            <w:r w:rsidR="008D58FF" w:rsidRPr="00B37439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223240555</w:t>
            </w:r>
            <w:r w:rsidR="008D58FF" w:rsidRPr="00B37439">
              <w:rPr>
                <w:color w:val="00B050"/>
              </w:rPr>
              <w:t>)</w:t>
            </w:r>
          </w:p>
        </w:tc>
        <w:tc>
          <w:tcPr>
            <w:tcW w:w="3672" w:type="dxa"/>
          </w:tcPr>
          <w:p w14:paraId="1E8C0704" w14:textId="79892F17" w:rsidR="00E219DC" w:rsidRDefault="00A50585" w:rsidP="007455C5">
            <w:r>
              <w:rPr>
                <w:color w:val="00B050"/>
              </w:rPr>
              <w:t>s223240555</w:t>
            </w:r>
            <w:r w:rsidR="008D58FF" w:rsidRPr="00B37439">
              <w:rPr>
                <w:color w:val="00B050"/>
              </w:rPr>
              <w:t>@deakin.edu.au</w:t>
            </w:r>
          </w:p>
        </w:tc>
      </w:tr>
    </w:tbl>
    <w:p w14:paraId="343406F9" w14:textId="2137D9AC" w:rsidR="00CC0778" w:rsidRPr="00DF625C" w:rsidRDefault="005E77A3" w:rsidP="009D142F">
      <w:pPr>
        <w:pStyle w:val="Heading1"/>
        <w:numPr>
          <w:ilvl w:val="0"/>
          <w:numId w:val="8"/>
        </w:numPr>
        <w:spacing w:before="120"/>
      </w:pPr>
      <w:r>
        <w:t>task</w:t>
      </w:r>
      <w:r w:rsidR="00CC0778">
        <w:t xml:space="preserve"> </w:t>
      </w:r>
      <w:r w:rsidR="00D80398" w:rsidRPr="00D80398">
        <w:t>Description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780"/>
        <w:gridCol w:w="6300"/>
      </w:tblGrid>
      <w:tr w:rsidR="00D80398" w14:paraId="2B077782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3780" w:type="dxa"/>
            <w:tcBorders>
              <w:bottom w:val="single" w:sz="4" w:space="0" w:color="7E97AD" w:themeColor="accent1"/>
            </w:tcBorders>
            <w:vAlign w:val="center"/>
          </w:tcPr>
          <w:p w14:paraId="4AFC5E97" w14:textId="2D110EE5" w:rsidR="00D80398" w:rsidRDefault="00AD6269" w:rsidP="0013652A">
            <w:r>
              <w:t>Item</w:t>
            </w:r>
          </w:p>
        </w:tc>
        <w:tc>
          <w:tcPr>
            <w:tcW w:w="6300" w:type="dxa"/>
            <w:tcBorders>
              <w:bottom w:val="single" w:sz="4" w:space="0" w:color="7E97AD" w:themeColor="accent1"/>
            </w:tcBorders>
            <w:vAlign w:val="center"/>
          </w:tcPr>
          <w:p w14:paraId="5C25A3BD" w14:textId="12695BDD" w:rsidR="00D80398" w:rsidRDefault="00A52E8C" w:rsidP="0013652A">
            <w:r>
              <w:t>Response</w:t>
            </w:r>
          </w:p>
        </w:tc>
      </w:tr>
      <w:tr w:rsidR="00D80398" w14:paraId="708828FC" w14:textId="77777777" w:rsidTr="005C5A30">
        <w:trPr>
          <w:trHeight w:val="331"/>
        </w:trPr>
        <w:tc>
          <w:tcPr>
            <w:tcW w:w="378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588074A4" w14:textId="446AC3AC" w:rsidR="00D80398" w:rsidRDefault="00452EEA" w:rsidP="0013652A">
            <w:r w:rsidRPr="00452EEA">
              <w:t>What was the objective</w:t>
            </w:r>
            <w:r w:rsidR="009D142F">
              <w:t>(s)</w:t>
            </w:r>
            <w:r w:rsidRPr="00452EEA">
              <w:t xml:space="preserve"> of the task?</w:t>
            </w:r>
          </w:p>
        </w:tc>
        <w:tc>
          <w:tcPr>
            <w:tcW w:w="630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43ECDA86" w14:textId="770C844B" w:rsidR="009D142F" w:rsidRPr="00A50585" w:rsidRDefault="00073D7A" w:rsidP="00073D7A">
            <w:pPr>
              <w:rPr>
                <w:color w:val="00B050"/>
              </w:rPr>
            </w:pPr>
            <w:r w:rsidRPr="00B37439">
              <w:rPr>
                <w:color w:val="00B050"/>
              </w:rPr>
              <w:t xml:space="preserve">The objective of this task was to </w:t>
            </w:r>
            <w:r w:rsidR="00A50585">
              <w:rPr>
                <w:color w:val="00B050"/>
              </w:rPr>
              <w:t>test the hypothesis that video titles that contain certain words are more likely to elicit sentiment in the comments</w:t>
            </w:r>
          </w:p>
        </w:tc>
      </w:tr>
      <w:tr w:rsidR="00073D7A" w14:paraId="551D8D3A" w14:textId="77777777" w:rsidTr="005C5A30">
        <w:trPr>
          <w:trHeight w:val="331"/>
        </w:trPr>
        <w:tc>
          <w:tcPr>
            <w:tcW w:w="378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14BEC249" w14:textId="77777777" w:rsidR="00073D7A" w:rsidRPr="00D80398" w:rsidRDefault="00073D7A" w:rsidP="00CC13BF">
            <w:r w:rsidRPr="00A52E8C">
              <w:t>What kind of data did you work with?</w:t>
            </w:r>
          </w:p>
        </w:tc>
        <w:tc>
          <w:tcPr>
            <w:tcW w:w="630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753032E6" w14:textId="51D90CD2" w:rsidR="009D142F" w:rsidRPr="00B37439" w:rsidRDefault="00073D7A" w:rsidP="00A11DFD">
            <w:pPr>
              <w:rPr>
                <w:color w:val="00B050"/>
              </w:rPr>
            </w:pPr>
            <w:r w:rsidRPr="00B37439">
              <w:rPr>
                <w:color w:val="00B050"/>
              </w:rPr>
              <w:t xml:space="preserve">The task involved analyzing </w:t>
            </w:r>
            <w:r w:rsidR="00A50585">
              <w:rPr>
                <w:color w:val="00B050"/>
              </w:rPr>
              <w:t xml:space="preserve">one </w:t>
            </w:r>
            <w:r w:rsidRPr="00B37439">
              <w:rPr>
                <w:color w:val="00B050"/>
              </w:rPr>
              <w:t xml:space="preserve">dataset: </w:t>
            </w:r>
            <w:r w:rsidR="00A50585">
              <w:rPr>
                <w:color w:val="00B050"/>
              </w:rPr>
              <w:t>covid 19 data from 4 news publishers: CNN, BBC, Fox and MSNBC</w:t>
            </w:r>
          </w:p>
        </w:tc>
      </w:tr>
      <w:tr w:rsidR="00D80398" w14:paraId="614D4A6F" w14:textId="77777777" w:rsidTr="005C5A30">
        <w:trPr>
          <w:trHeight w:val="331"/>
        </w:trPr>
        <w:tc>
          <w:tcPr>
            <w:tcW w:w="378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7639FCD9" w14:textId="6B5256AC" w:rsidR="00D80398" w:rsidRPr="00D80398" w:rsidRDefault="00A52E8C" w:rsidP="0013652A">
            <w:r w:rsidRPr="00A52E8C">
              <w:t>Briefly describe the data science task you worked on.</w:t>
            </w:r>
          </w:p>
        </w:tc>
        <w:tc>
          <w:tcPr>
            <w:tcW w:w="630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29A60652" w14:textId="14CBADD4" w:rsidR="009D142F" w:rsidRPr="00B37439" w:rsidRDefault="00073D7A" w:rsidP="00A11DFD">
            <w:pPr>
              <w:rPr>
                <w:color w:val="00B050"/>
              </w:rPr>
            </w:pPr>
            <w:r w:rsidRPr="00B37439">
              <w:rPr>
                <w:color w:val="00B050"/>
              </w:rPr>
              <w:t>The data was cleaned</w:t>
            </w:r>
            <w:r w:rsidR="00A50585">
              <w:rPr>
                <w:color w:val="00B050"/>
              </w:rPr>
              <w:t xml:space="preserve"> using NLP techniques</w:t>
            </w:r>
            <w:r w:rsidRPr="00B37439">
              <w:rPr>
                <w:color w:val="00B050"/>
              </w:rPr>
              <w:t>,</w:t>
            </w:r>
            <w:r w:rsidR="00A50585">
              <w:rPr>
                <w:color w:val="00B050"/>
              </w:rPr>
              <w:t xml:space="preserve"> </w:t>
            </w:r>
            <w:r w:rsidRPr="00B37439">
              <w:rPr>
                <w:color w:val="00B050"/>
              </w:rPr>
              <w:t xml:space="preserve">and prepared for analysis, and </w:t>
            </w:r>
            <w:proofErr w:type="gramStart"/>
            <w:r w:rsidR="00A50585">
              <w:rPr>
                <w:color w:val="00B050"/>
              </w:rPr>
              <w:t>three word</w:t>
            </w:r>
            <w:proofErr w:type="gramEnd"/>
            <w:r w:rsidR="00A50585">
              <w:rPr>
                <w:color w:val="00B050"/>
              </w:rPr>
              <w:t xml:space="preserve"> clouds</w:t>
            </w:r>
            <w:r w:rsidRPr="00B37439">
              <w:rPr>
                <w:color w:val="00B050"/>
              </w:rPr>
              <w:t xml:space="preserve"> w</w:t>
            </w:r>
            <w:r w:rsidR="00A50585">
              <w:rPr>
                <w:color w:val="00B050"/>
              </w:rPr>
              <w:t>ere</w:t>
            </w:r>
            <w:r w:rsidRPr="00B37439">
              <w:rPr>
                <w:color w:val="00B050"/>
              </w:rPr>
              <w:t xml:space="preserve"> created to visualize the relationship between </w:t>
            </w:r>
            <w:r w:rsidR="00A50585">
              <w:rPr>
                <w:color w:val="00B050"/>
              </w:rPr>
              <w:t>words frequencies and sentiment category</w:t>
            </w:r>
            <w:r w:rsidRPr="00B37439">
              <w:rPr>
                <w:color w:val="00B050"/>
              </w:rPr>
              <w:t xml:space="preserve">. </w:t>
            </w:r>
            <w:r w:rsidR="00A50585">
              <w:rPr>
                <w:color w:val="00B050"/>
              </w:rPr>
              <w:t>Also, a bar chart was made to further analyze the data</w:t>
            </w:r>
          </w:p>
        </w:tc>
      </w:tr>
    </w:tbl>
    <w:p w14:paraId="06DB5227" w14:textId="56A1279F" w:rsidR="00B83AB0" w:rsidRDefault="004D1D99" w:rsidP="009D142F">
      <w:pPr>
        <w:pStyle w:val="Heading1"/>
        <w:numPr>
          <w:ilvl w:val="0"/>
          <w:numId w:val="8"/>
        </w:numPr>
        <w:spacing w:before="120"/>
      </w:pPr>
      <w:r w:rsidRPr="004D1D99">
        <w:t>Technical Skills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780"/>
        <w:gridCol w:w="6300"/>
      </w:tblGrid>
      <w:tr w:rsidR="00BE08C6" w14:paraId="77DD7496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3780" w:type="dxa"/>
            <w:tcBorders>
              <w:bottom w:val="single" w:sz="4" w:space="0" w:color="7E97AD" w:themeColor="accent1"/>
            </w:tcBorders>
          </w:tcPr>
          <w:p w14:paraId="1468994E" w14:textId="77777777" w:rsidR="00BE08C6" w:rsidRDefault="00BE08C6" w:rsidP="00F12E8E">
            <w:r>
              <w:t>Item</w:t>
            </w:r>
          </w:p>
        </w:tc>
        <w:tc>
          <w:tcPr>
            <w:tcW w:w="6300" w:type="dxa"/>
            <w:tcBorders>
              <w:bottom w:val="single" w:sz="4" w:space="0" w:color="7E97AD" w:themeColor="accent1"/>
            </w:tcBorders>
          </w:tcPr>
          <w:p w14:paraId="0BCDF931" w14:textId="77777777" w:rsidR="00BE08C6" w:rsidRDefault="00BE08C6" w:rsidP="00F12E8E">
            <w:r>
              <w:t>Response</w:t>
            </w:r>
          </w:p>
        </w:tc>
      </w:tr>
      <w:tr w:rsidR="00BE08C6" w14:paraId="19B833E8" w14:textId="77777777" w:rsidTr="005C5A30">
        <w:trPr>
          <w:trHeight w:val="331"/>
        </w:trPr>
        <w:tc>
          <w:tcPr>
            <w:tcW w:w="378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652CE8E1" w14:textId="12794992" w:rsidR="00BE08C6" w:rsidRPr="00D80398" w:rsidRDefault="00BE08C6" w:rsidP="00F12E8E">
            <w:r w:rsidRPr="00BE08C6">
              <w:t>What technical skills did you use during the task?</w:t>
            </w:r>
          </w:p>
        </w:tc>
        <w:tc>
          <w:tcPr>
            <w:tcW w:w="630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5A2CD790" w14:textId="72FCDFD5" w:rsidR="00A11DFD" w:rsidRDefault="00A50585" w:rsidP="00240E30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 w:rsidR="00073D7A" w:rsidRPr="00B37439">
              <w:rPr>
                <w:color w:val="00B050"/>
              </w:rPr>
              <w:t xml:space="preserve"> used several technical skills during the task, including data </w:t>
            </w:r>
            <w:r w:rsidRPr="00B37439">
              <w:rPr>
                <w:color w:val="00B050"/>
              </w:rPr>
              <w:t>cleaning</w:t>
            </w:r>
            <w:r>
              <w:rPr>
                <w:color w:val="00B050"/>
              </w:rPr>
              <w:t xml:space="preserve"> (using NLP techniques to clean the video titles)</w:t>
            </w:r>
            <w:r w:rsidR="00073D7A" w:rsidRPr="00B37439">
              <w:rPr>
                <w:color w:val="00B050"/>
              </w:rPr>
              <w:t xml:space="preserve">, merging datasets, data preparation (converting </w:t>
            </w:r>
            <w:r>
              <w:rPr>
                <w:color w:val="00B050"/>
              </w:rPr>
              <w:t>Counter type and dictionary into data frames</w:t>
            </w:r>
            <w:r w:rsidR="00073D7A" w:rsidRPr="00B37439">
              <w:rPr>
                <w:color w:val="00B050"/>
              </w:rPr>
              <w:t xml:space="preserve">), data </w:t>
            </w:r>
            <w:r w:rsidR="00454248" w:rsidRPr="00B37439">
              <w:rPr>
                <w:color w:val="00B050"/>
              </w:rPr>
              <w:t>analysis,</w:t>
            </w:r>
            <w:r w:rsidR="00073D7A" w:rsidRPr="00B37439">
              <w:rPr>
                <w:color w:val="00B050"/>
              </w:rPr>
              <w:t xml:space="preserve"> and data visualization (creating a </w:t>
            </w:r>
            <w:r>
              <w:rPr>
                <w:color w:val="00B050"/>
              </w:rPr>
              <w:t xml:space="preserve">word </w:t>
            </w:r>
            <w:proofErr w:type="gramStart"/>
            <w:r>
              <w:rPr>
                <w:color w:val="00B050"/>
              </w:rPr>
              <w:t>clouds</w:t>
            </w:r>
            <w:proofErr w:type="gramEnd"/>
            <w:r>
              <w:rPr>
                <w:color w:val="00B050"/>
              </w:rPr>
              <w:t xml:space="preserve"> and a bar chart</w:t>
            </w:r>
            <w:r w:rsidR="00073D7A" w:rsidRPr="00B37439">
              <w:rPr>
                <w:color w:val="00B050"/>
              </w:rPr>
              <w:t>).</w:t>
            </w:r>
          </w:p>
          <w:p w14:paraId="06EEFEF8" w14:textId="2616F7CA" w:rsidR="00240E30" w:rsidRPr="00240E30" w:rsidRDefault="00240E30" w:rsidP="00145F21">
            <w:pPr>
              <w:rPr>
                <w:color w:val="00B050"/>
                <w:lang w:bidi="fa-IR"/>
              </w:rPr>
            </w:pPr>
          </w:p>
        </w:tc>
      </w:tr>
      <w:tr w:rsidR="00BE08C6" w14:paraId="2AE249A8" w14:textId="77777777" w:rsidTr="005C5A30">
        <w:trPr>
          <w:trHeight w:val="331"/>
        </w:trPr>
        <w:tc>
          <w:tcPr>
            <w:tcW w:w="378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4AAC0D84" w14:textId="655BFE0D" w:rsidR="00BE08C6" w:rsidRPr="00D80398" w:rsidRDefault="00687311" w:rsidP="00F12E8E">
            <w:r>
              <w:t>list</w:t>
            </w:r>
            <w:r w:rsidRPr="00AD6269">
              <w:t xml:space="preserve"> any challenges or obstacles you faced while working </w:t>
            </w:r>
            <w:r>
              <w:t>on the task</w:t>
            </w:r>
            <w:r w:rsidRPr="00AD6269">
              <w:t xml:space="preserve"> and how you overcame them</w:t>
            </w:r>
            <w:r>
              <w:t>.</w:t>
            </w:r>
          </w:p>
        </w:tc>
        <w:tc>
          <w:tcPr>
            <w:tcW w:w="630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458F70AC" w14:textId="0D34442E" w:rsidR="009D142F" w:rsidRDefault="00073D7A" w:rsidP="00A50585">
            <w:r w:rsidRPr="00B37439">
              <w:rPr>
                <w:color w:val="00B050"/>
              </w:rPr>
              <w:t xml:space="preserve">One challenge </w:t>
            </w:r>
            <w:r w:rsidR="00A50585">
              <w:rPr>
                <w:color w:val="00B050"/>
              </w:rPr>
              <w:t>I</w:t>
            </w:r>
            <w:r w:rsidRPr="00B37439">
              <w:rPr>
                <w:color w:val="00B050"/>
              </w:rPr>
              <w:t xml:space="preserve"> faced was dealing with </w:t>
            </w:r>
            <w:r w:rsidR="00A50585">
              <w:rPr>
                <w:color w:val="00B050"/>
              </w:rPr>
              <w:t xml:space="preserve">the dictionary type when trying to convert it to a data frame. I looked for the approach on the </w:t>
            </w:r>
            <w:proofErr w:type="spellStart"/>
            <w:r w:rsidR="00A50585">
              <w:rPr>
                <w:color w:val="00B050"/>
              </w:rPr>
              <w:t>StackOverFlow</w:t>
            </w:r>
            <w:proofErr w:type="spellEnd"/>
            <w:r w:rsidR="00A50585">
              <w:rPr>
                <w:color w:val="00B050"/>
              </w:rPr>
              <w:t xml:space="preserve"> forum and overcame the problem. </w:t>
            </w:r>
          </w:p>
        </w:tc>
      </w:tr>
    </w:tbl>
    <w:p w14:paraId="55E65654" w14:textId="323C1FF5" w:rsidR="004D1D99" w:rsidRPr="0044378E" w:rsidRDefault="004D1D99" w:rsidP="00C94DB8">
      <w:pPr>
        <w:pStyle w:val="Heading1"/>
        <w:numPr>
          <w:ilvl w:val="0"/>
          <w:numId w:val="8"/>
        </w:numPr>
      </w:pPr>
      <w:r w:rsidRPr="004D1D99">
        <w:t>Data Cleaning and Preparation</w:t>
      </w:r>
      <w:r>
        <w:t xml:space="preserve"> (</w:t>
      </w:r>
      <w:r w:rsidR="00761295">
        <w:t>enter</w:t>
      </w:r>
      <w:r>
        <w:t xml:space="preserve"> NA when not applicable)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870"/>
        <w:gridCol w:w="6210"/>
      </w:tblGrid>
      <w:tr w:rsidR="004D1D99" w14:paraId="23849229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3870" w:type="dxa"/>
            <w:tcBorders>
              <w:bottom w:val="single" w:sz="4" w:space="0" w:color="7E97AD" w:themeColor="accent1"/>
            </w:tcBorders>
          </w:tcPr>
          <w:p w14:paraId="008ABA1F" w14:textId="77777777" w:rsidR="004D1D99" w:rsidRDefault="004D1D99" w:rsidP="00F12E8E">
            <w:r>
              <w:lastRenderedPageBreak/>
              <w:t>Item</w:t>
            </w:r>
          </w:p>
        </w:tc>
        <w:tc>
          <w:tcPr>
            <w:tcW w:w="6210" w:type="dxa"/>
            <w:tcBorders>
              <w:bottom w:val="single" w:sz="4" w:space="0" w:color="7E97AD" w:themeColor="accent1"/>
            </w:tcBorders>
          </w:tcPr>
          <w:p w14:paraId="6512F66D" w14:textId="77777777" w:rsidR="004D1D99" w:rsidRDefault="004D1D99" w:rsidP="00F12E8E">
            <w:r>
              <w:t>Response</w:t>
            </w:r>
          </w:p>
        </w:tc>
      </w:tr>
      <w:tr w:rsidR="004D1D99" w14:paraId="217084D6" w14:textId="77777777" w:rsidTr="005C5A30">
        <w:trPr>
          <w:trHeight w:val="331"/>
        </w:trPr>
        <w:tc>
          <w:tcPr>
            <w:tcW w:w="387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2FE7F6AD" w14:textId="3D38EC06" w:rsidR="004D1D99" w:rsidRDefault="004D1D99" w:rsidP="00F12E8E">
            <w:r w:rsidRPr="004D1D99">
              <w:t>What steps did you take to clean and prepare the data?</w:t>
            </w:r>
          </w:p>
        </w:tc>
        <w:tc>
          <w:tcPr>
            <w:tcW w:w="621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70EF2522" w14:textId="7A052D75" w:rsidR="00073D7A" w:rsidRPr="00B37439" w:rsidRDefault="00A50585" w:rsidP="00073D7A">
            <w:pPr>
              <w:rPr>
                <w:color w:val="00B050"/>
              </w:rPr>
            </w:pPr>
            <w:r>
              <w:rPr>
                <w:color w:val="00B050"/>
              </w:rPr>
              <w:t xml:space="preserve">I </w:t>
            </w:r>
            <w:r>
              <w:rPr>
                <w:color w:val="00B050"/>
              </w:rPr>
              <w:t>remove</w:t>
            </w:r>
            <w:r>
              <w:rPr>
                <w:color w:val="00B050"/>
              </w:rPr>
              <w:t>d</w:t>
            </w:r>
            <w:r>
              <w:rPr>
                <w:color w:val="00B050"/>
              </w:rPr>
              <w:t xml:space="preserve"> the stop words, punctuations and special characters from</w:t>
            </w:r>
            <w:r w:rsidR="00454248">
              <w:rPr>
                <w:color w:val="00B050"/>
              </w:rPr>
              <w:t xml:space="preserve"> the video titles and extracted singular words from them. </w:t>
            </w:r>
          </w:p>
        </w:tc>
      </w:tr>
      <w:tr w:rsidR="004D1D99" w14:paraId="21191EC0" w14:textId="77777777" w:rsidTr="005C5A30">
        <w:trPr>
          <w:trHeight w:val="331"/>
        </w:trPr>
        <w:tc>
          <w:tcPr>
            <w:tcW w:w="387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74A4C667" w14:textId="416FF01E" w:rsidR="002533DF" w:rsidRDefault="004D1D99" w:rsidP="000127C4">
            <w:r w:rsidRPr="004D1D99">
              <w:t>Did you encounter any issues with the data during this process?</w:t>
            </w:r>
            <w:r w:rsidR="002533DF">
              <w:t xml:space="preserve"> How did you address these </w:t>
            </w:r>
            <w:r w:rsidR="002533DF" w:rsidRPr="004D1D99">
              <w:t>issues with the data</w:t>
            </w:r>
            <w:r w:rsidR="002533DF">
              <w:t>?</w:t>
            </w:r>
          </w:p>
        </w:tc>
        <w:tc>
          <w:tcPr>
            <w:tcW w:w="621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705C5440" w14:textId="46FDB2B2" w:rsidR="00687311" w:rsidRPr="00B37439" w:rsidRDefault="00454248" w:rsidP="000127C4">
            <w:pPr>
              <w:rPr>
                <w:color w:val="00B050"/>
              </w:rPr>
            </w:pPr>
            <w:r>
              <w:rPr>
                <w:color w:val="00B050"/>
              </w:rPr>
              <w:t xml:space="preserve">This was the first time I have used the NLP techniques, so I had quite many difficulties. However, by reading the reference on the </w:t>
            </w:r>
            <w:proofErr w:type="spellStart"/>
            <w:r>
              <w:rPr>
                <w:color w:val="00B050"/>
              </w:rPr>
              <w:t>nltk</w:t>
            </w:r>
            <w:proofErr w:type="spellEnd"/>
            <w:r>
              <w:rPr>
                <w:color w:val="00B050"/>
              </w:rPr>
              <w:t xml:space="preserve"> website, I could manage the task. </w:t>
            </w:r>
          </w:p>
        </w:tc>
      </w:tr>
    </w:tbl>
    <w:p w14:paraId="29F1E16E" w14:textId="40983167" w:rsidR="00687311" w:rsidRPr="0044378E" w:rsidRDefault="00687311" w:rsidP="002B17BF">
      <w:pPr>
        <w:pStyle w:val="Heading1"/>
        <w:numPr>
          <w:ilvl w:val="0"/>
          <w:numId w:val="8"/>
        </w:numPr>
        <w:spacing w:before="120"/>
      </w:pPr>
      <w:r w:rsidRPr="004D1D99">
        <w:t xml:space="preserve">Data </w:t>
      </w:r>
      <w:r>
        <w:t>analysis</w:t>
      </w:r>
      <w:r w:rsidR="00780656">
        <w:t xml:space="preserve"> (</w:t>
      </w:r>
      <w:r w:rsidR="00761295">
        <w:t>enter</w:t>
      </w:r>
      <w:r w:rsidR="00780656">
        <w:t xml:space="preserve"> NA when not applicable)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960"/>
        <w:gridCol w:w="6120"/>
      </w:tblGrid>
      <w:tr w:rsidR="00687311" w14:paraId="70B1D9C9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3960" w:type="dxa"/>
            <w:tcBorders>
              <w:bottom w:val="single" w:sz="4" w:space="0" w:color="7E97AD" w:themeColor="accent1"/>
            </w:tcBorders>
          </w:tcPr>
          <w:p w14:paraId="3F61F979" w14:textId="77777777" w:rsidR="00687311" w:rsidRDefault="00687311" w:rsidP="00F12E8E">
            <w:r>
              <w:t>Item</w:t>
            </w:r>
          </w:p>
        </w:tc>
        <w:tc>
          <w:tcPr>
            <w:tcW w:w="6120" w:type="dxa"/>
            <w:tcBorders>
              <w:bottom w:val="single" w:sz="4" w:space="0" w:color="7E97AD" w:themeColor="accent1"/>
            </w:tcBorders>
          </w:tcPr>
          <w:p w14:paraId="2CAC7FDC" w14:textId="77777777" w:rsidR="00687311" w:rsidRDefault="00687311" w:rsidP="00F12E8E">
            <w:r>
              <w:t>Response</w:t>
            </w:r>
          </w:p>
        </w:tc>
      </w:tr>
      <w:tr w:rsidR="00687311" w14:paraId="4E4D523B" w14:textId="77777777" w:rsidTr="005C5A30">
        <w:trPr>
          <w:trHeight w:val="331"/>
        </w:trPr>
        <w:tc>
          <w:tcPr>
            <w:tcW w:w="396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71FCDD11" w14:textId="0798EA83" w:rsidR="00687311" w:rsidRDefault="00687311" w:rsidP="00F12E8E">
            <w:r w:rsidRPr="00687311">
              <w:t xml:space="preserve">How did you </w:t>
            </w:r>
            <w:r>
              <w:t>analyze</w:t>
            </w:r>
            <w:r w:rsidRPr="00687311">
              <w:t xml:space="preserve"> the data?</w:t>
            </w:r>
          </w:p>
        </w:tc>
        <w:tc>
          <w:tcPr>
            <w:tcW w:w="612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0CB9C87E" w14:textId="1D592950" w:rsidR="00CC4D8F" w:rsidRPr="00B37439" w:rsidRDefault="00454248" w:rsidP="00CC4D8F">
            <w:pPr>
              <w:rPr>
                <w:color w:val="00B050"/>
              </w:rPr>
            </w:pPr>
            <w:r>
              <w:rPr>
                <w:color w:val="00B050"/>
              </w:rPr>
              <w:t xml:space="preserve">I </w:t>
            </w:r>
            <w:r w:rsidR="00CC4D8F" w:rsidRPr="00B37439">
              <w:rPr>
                <w:color w:val="00B050"/>
              </w:rPr>
              <w:t xml:space="preserve">analyzed the data by </w:t>
            </w:r>
            <w:r>
              <w:rPr>
                <w:color w:val="00B050"/>
              </w:rPr>
              <w:t xml:space="preserve">counting the number of times each word appears among the sentiment categories and compare them. </w:t>
            </w:r>
          </w:p>
        </w:tc>
      </w:tr>
      <w:tr w:rsidR="00687311" w14:paraId="4CC126A0" w14:textId="77777777" w:rsidTr="005C5A30">
        <w:trPr>
          <w:trHeight w:val="331"/>
        </w:trPr>
        <w:tc>
          <w:tcPr>
            <w:tcW w:w="396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07586DB7" w14:textId="12EB2A90" w:rsidR="00687311" w:rsidRDefault="00687311" w:rsidP="00F12E8E">
            <w:r w:rsidRPr="00687311">
              <w:t>Did you use any visualization techniques to better understand the data?</w:t>
            </w:r>
          </w:p>
        </w:tc>
        <w:tc>
          <w:tcPr>
            <w:tcW w:w="612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6675B582" w14:textId="42CC2E30" w:rsidR="00CC4D8F" w:rsidRPr="00B37439" w:rsidRDefault="00CC4D8F" w:rsidP="000127C4">
            <w:pPr>
              <w:rPr>
                <w:color w:val="00B050"/>
              </w:rPr>
            </w:pPr>
            <w:r w:rsidRPr="00B37439">
              <w:rPr>
                <w:color w:val="00B050"/>
              </w:rPr>
              <w:t xml:space="preserve">Yes, </w:t>
            </w:r>
            <w:r w:rsidR="00454248">
              <w:rPr>
                <w:color w:val="00B050"/>
              </w:rPr>
              <w:t xml:space="preserve">I used 3 word clouds for three sentiment </w:t>
            </w:r>
            <w:proofErr w:type="gramStart"/>
            <w:r w:rsidR="00454248">
              <w:rPr>
                <w:color w:val="00B050"/>
              </w:rPr>
              <w:t>categories(</w:t>
            </w:r>
            <w:proofErr w:type="gramEnd"/>
            <w:r w:rsidR="00454248">
              <w:rPr>
                <w:color w:val="00B050"/>
              </w:rPr>
              <w:t>positive, negative and neutral) and a bar chart</w:t>
            </w:r>
          </w:p>
        </w:tc>
      </w:tr>
      <w:tr w:rsidR="00687311" w14:paraId="04142EBF" w14:textId="77777777" w:rsidTr="005C5A30">
        <w:trPr>
          <w:trHeight w:val="331"/>
        </w:trPr>
        <w:tc>
          <w:tcPr>
            <w:tcW w:w="396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28F39F45" w14:textId="10782926" w:rsidR="00687311" w:rsidRDefault="00687311" w:rsidP="00687311">
            <w:r w:rsidRPr="00687311">
              <w:t xml:space="preserve">What insights did you gain from this </w:t>
            </w:r>
            <w:r>
              <w:t>analysis</w:t>
            </w:r>
            <w:r w:rsidRPr="00687311">
              <w:t>?</w:t>
            </w:r>
          </w:p>
        </w:tc>
        <w:tc>
          <w:tcPr>
            <w:tcW w:w="612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2531D70F" w14:textId="654FB43E" w:rsidR="009C4D24" w:rsidRPr="00B37439" w:rsidRDefault="00CC4D8F" w:rsidP="00CC4D8F">
            <w:pPr>
              <w:rPr>
                <w:color w:val="00B050"/>
              </w:rPr>
            </w:pPr>
            <w:r w:rsidRPr="00B37439">
              <w:rPr>
                <w:color w:val="00B050"/>
              </w:rPr>
              <w:t xml:space="preserve">From the analysis, </w:t>
            </w:r>
            <w:r w:rsidR="00454248">
              <w:rPr>
                <w:color w:val="00B050"/>
              </w:rPr>
              <w:t xml:space="preserve">I found that a video title that contain certain words </w:t>
            </w:r>
            <w:proofErr w:type="gramStart"/>
            <w:r w:rsidR="00454248">
              <w:rPr>
                <w:color w:val="00B050"/>
              </w:rPr>
              <w:t>has a tendency to</w:t>
            </w:r>
            <w:proofErr w:type="gramEnd"/>
            <w:r w:rsidR="00454248">
              <w:rPr>
                <w:color w:val="00B050"/>
              </w:rPr>
              <w:t xml:space="preserve"> receive a specific sentimental response from the viewers. This analysis states the hypothesis as being true. </w:t>
            </w:r>
          </w:p>
        </w:tc>
      </w:tr>
    </w:tbl>
    <w:p w14:paraId="0B27CFC4" w14:textId="3C9E2166" w:rsidR="004D1D99" w:rsidRPr="0044378E" w:rsidRDefault="00833818" w:rsidP="002B17BF">
      <w:pPr>
        <w:pStyle w:val="Heading1"/>
        <w:numPr>
          <w:ilvl w:val="0"/>
          <w:numId w:val="8"/>
        </w:numPr>
        <w:ind w:left="480"/>
      </w:pPr>
      <w:r>
        <w:t>Basic</w:t>
      </w:r>
      <w:r w:rsidR="004D1D99">
        <w:t xml:space="preserve"> </w:t>
      </w:r>
      <w:r w:rsidR="00AF2691">
        <w:t>requirements</w:t>
      </w:r>
      <w:r w:rsidR="004D1D99">
        <w:t xml:space="preserve"> </w:t>
      </w:r>
      <w:r w:rsidR="006952B0">
        <w:t>for the task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190"/>
        <w:gridCol w:w="1890"/>
      </w:tblGrid>
      <w:tr w:rsidR="004D1D99" w14:paraId="03CC81CB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8190" w:type="dxa"/>
            <w:tcBorders>
              <w:bottom w:val="single" w:sz="4" w:space="0" w:color="7E97AD" w:themeColor="accent1"/>
            </w:tcBorders>
          </w:tcPr>
          <w:p w14:paraId="115A48E7" w14:textId="77777777" w:rsidR="004D1D99" w:rsidRDefault="004D1D99" w:rsidP="00F12E8E">
            <w:r>
              <w:t>Item</w:t>
            </w:r>
          </w:p>
        </w:tc>
        <w:tc>
          <w:tcPr>
            <w:tcW w:w="1890" w:type="dxa"/>
            <w:tcBorders>
              <w:bottom w:val="single" w:sz="4" w:space="0" w:color="7E97AD" w:themeColor="accent1"/>
            </w:tcBorders>
          </w:tcPr>
          <w:p w14:paraId="4FAB9052" w14:textId="0B203167" w:rsidR="004D1D99" w:rsidRDefault="004D1D99" w:rsidP="00F12E8E">
            <w:r>
              <w:t>Response</w:t>
            </w:r>
            <w:r w:rsidR="002B17BF">
              <w:t xml:space="preserve"> (Yes/No)</w:t>
            </w:r>
          </w:p>
        </w:tc>
      </w:tr>
      <w:tr w:rsidR="004D1D99" w14:paraId="6C8B7C11" w14:textId="77777777" w:rsidTr="002B17BF">
        <w:trPr>
          <w:trHeight w:val="331"/>
        </w:trPr>
        <w:tc>
          <w:tcPr>
            <w:tcW w:w="819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579C00B7" w14:textId="77777777" w:rsidR="004D1D99" w:rsidRDefault="004D1D99" w:rsidP="00F12E8E">
            <w:r>
              <w:t>Are you confident to execute the Python code in this task and explain the output?</w:t>
            </w:r>
          </w:p>
        </w:tc>
        <w:tc>
          <w:tcPr>
            <w:tcW w:w="189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16D4609F" w14:textId="6098E91A" w:rsidR="004D1D99" w:rsidRDefault="001F5495" w:rsidP="00F12E8E">
            <w:r w:rsidRPr="001F5495">
              <w:rPr>
                <w:color w:val="00B050"/>
              </w:rPr>
              <w:t>Yes</w:t>
            </w:r>
          </w:p>
        </w:tc>
      </w:tr>
      <w:tr w:rsidR="004D1D99" w14:paraId="65B40029" w14:textId="77777777" w:rsidTr="002B17BF">
        <w:trPr>
          <w:trHeight w:val="331"/>
        </w:trPr>
        <w:tc>
          <w:tcPr>
            <w:tcW w:w="819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3E237CE1" w14:textId="07B457C4" w:rsidR="004D1D99" w:rsidRDefault="004D1D99" w:rsidP="00F12E8E">
            <w:r>
              <w:t>Are you confident to</w:t>
            </w:r>
            <w:r w:rsidRPr="00AD6269">
              <w:t xml:space="preserve"> explain what each line of code does and how it contributes to the solution</w:t>
            </w:r>
            <w:r>
              <w:t>(s)</w:t>
            </w:r>
            <w:r w:rsidRPr="00AD6269">
              <w:t>?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727AA25F" w14:textId="19DA4D31" w:rsidR="004D1D99" w:rsidRDefault="001F5495" w:rsidP="00F12E8E">
            <w:r w:rsidRPr="001F5495">
              <w:rPr>
                <w:color w:val="00B050"/>
              </w:rPr>
              <w:t>Yes</w:t>
            </w:r>
          </w:p>
        </w:tc>
      </w:tr>
      <w:tr w:rsidR="004D1D99" w14:paraId="6AC9FFBC" w14:textId="77777777" w:rsidTr="002B17BF">
        <w:trPr>
          <w:trHeight w:val="331"/>
        </w:trPr>
        <w:tc>
          <w:tcPr>
            <w:tcW w:w="819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4577033B" w14:textId="07EAE670" w:rsidR="004D1D99" w:rsidRDefault="004D1D99" w:rsidP="00F12E8E">
            <w:r>
              <w:t>Are you confident to rewrite or modify the code after completing this task?</w:t>
            </w:r>
          </w:p>
          <w:p w14:paraId="01C3BC37" w14:textId="419EF533" w:rsidR="004D1D99" w:rsidRPr="00073D7A" w:rsidRDefault="004D1D99" w:rsidP="00073D7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073D7A">
              <w:rPr>
                <w:sz w:val="18"/>
                <w:szCs w:val="18"/>
              </w:rPr>
              <w:t>For pass tasks: with guidance</w:t>
            </w:r>
            <w:r w:rsidR="00985510">
              <w:rPr>
                <w:sz w:val="18"/>
                <w:szCs w:val="18"/>
              </w:rPr>
              <w:t xml:space="preserve">, no time limit. </w:t>
            </w:r>
          </w:p>
          <w:p w14:paraId="4D182BEC" w14:textId="05F52D0F" w:rsidR="004D1D99" w:rsidRPr="00073D7A" w:rsidRDefault="004D1D99" w:rsidP="00073D7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073D7A">
              <w:rPr>
                <w:sz w:val="18"/>
                <w:szCs w:val="18"/>
              </w:rPr>
              <w:t>For credit tasks: with limited guidance</w:t>
            </w:r>
            <w:r w:rsidR="00985510">
              <w:rPr>
                <w:sz w:val="18"/>
                <w:szCs w:val="18"/>
              </w:rPr>
              <w:t xml:space="preserve">, no time limit. </w:t>
            </w:r>
          </w:p>
          <w:p w14:paraId="6DCF0CBB" w14:textId="13D11F4F" w:rsidR="004D1D99" w:rsidRPr="004E22F7" w:rsidRDefault="004D1D99" w:rsidP="00073D7A">
            <w:pPr>
              <w:pStyle w:val="ListParagraph"/>
              <w:numPr>
                <w:ilvl w:val="0"/>
                <w:numId w:val="17"/>
              </w:numPr>
            </w:pPr>
            <w:r w:rsidRPr="00073D7A">
              <w:rPr>
                <w:sz w:val="18"/>
                <w:szCs w:val="18"/>
              </w:rPr>
              <w:t>For distinction tasks: independently</w:t>
            </w:r>
            <w:r w:rsidR="00985510">
              <w:rPr>
                <w:sz w:val="18"/>
                <w:szCs w:val="18"/>
              </w:rPr>
              <w:t xml:space="preserve">, </w:t>
            </w:r>
            <w:r w:rsidR="004E22F7">
              <w:rPr>
                <w:sz w:val="18"/>
                <w:szCs w:val="18"/>
              </w:rPr>
              <w:t>no time limit</w:t>
            </w:r>
            <w:r w:rsidR="00985510">
              <w:rPr>
                <w:sz w:val="18"/>
                <w:szCs w:val="18"/>
              </w:rPr>
              <w:t xml:space="preserve">. </w:t>
            </w:r>
          </w:p>
          <w:p w14:paraId="3359E171" w14:textId="2AC7B1F2" w:rsidR="004E22F7" w:rsidRDefault="004E22F7" w:rsidP="004E22F7">
            <w:pPr>
              <w:pStyle w:val="ListParagraph"/>
              <w:numPr>
                <w:ilvl w:val="0"/>
                <w:numId w:val="17"/>
              </w:numPr>
            </w:pPr>
            <w:r w:rsidRPr="00073D7A">
              <w:rPr>
                <w:sz w:val="18"/>
                <w:szCs w:val="18"/>
              </w:rPr>
              <w:t>For high distinction tasks: independently</w:t>
            </w:r>
            <w:r>
              <w:rPr>
                <w:sz w:val="18"/>
                <w:szCs w:val="18"/>
              </w:rPr>
              <w:t xml:space="preserve">, in a limited time. </w:t>
            </w:r>
          </w:p>
        </w:tc>
        <w:tc>
          <w:tcPr>
            <w:tcW w:w="189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1B06A911" w14:textId="77777777" w:rsidR="004D1D99" w:rsidRDefault="001F5495" w:rsidP="00F12E8E">
            <w:pPr>
              <w:rPr>
                <w:color w:val="00B050"/>
              </w:rPr>
            </w:pPr>
            <w:r w:rsidRPr="001F5495">
              <w:rPr>
                <w:color w:val="00B050"/>
              </w:rPr>
              <w:t>Yes</w:t>
            </w:r>
          </w:p>
          <w:p w14:paraId="1A2A7B54" w14:textId="6990AD0B" w:rsidR="005C5A30" w:rsidRDefault="005C5A30" w:rsidP="00F12E8E"/>
        </w:tc>
      </w:tr>
    </w:tbl>
    <w:p w14:paraId="61A8FB8E" w14:textId="6BEDB27B" w:rsidR="00E27203" w:rsidRPr="0044378E" w:rsidRDefault="009207C7" w:rsidP="003779B1">
      <w:pPr>
        <w:pStyle w:val="Heading1"/>
        <w:numPr>
          <w:ilvl w:val="0"/>
          <w:numId w:val="8"/>
        </w:numPr>
        <w:spacing w:before="120"/>
      </w:pPr>
      <w:r>
        <w:t xml:space="preserve">Code </w:t>
      </w:r>
      <w:r w:rsidR="003E2AA1">
        <w:t>attachment (</w:t>
      </w:r>
      <w:r w:rsidR="00C8021A">
        <w:t>not applicable</w:t>
      </w:r>
      <w:r w:rsidR="008823F5">
        <w:t xml:space="preserve"> to the pass tasks</w:t>
      </w:r>
      <w:r w:rsidR="00255D51">
        <w:t xml:space="preserve"> – eneter NA</w:t>
      </w:r>
      <w:r w:rsidR="003E2AA1">
        <w:t>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5130"/>
        <w:gridCol w:w="4950"/>
      </w:tblGrid>
      <w:tr w:rsidR="00E27203" w14:paraId="5C08E596" w14:textId="77777777" w:rsidTr="0092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5130" w:type="dxa"/>
            <w:tcBorders>
              <w:bottom w:val="single" w:sz="4" w:space="0" w:color="7E97AD" w:themeColor="accent1"/>
            </w:tcBorders>
          </w:tcPr>
          <w:p w14:paraId="2AC75F6A" w14:textId="77777777" w:rsidR="00E27203" w:rsidRDefault="00E27203" w:rsidP="00F12E8E">
            <w:r>
              <w:t>Item</w:t>
            </w:r>
          </w:p>
        </w:tc>
        <w:tc>
          <w:tcPr>
            <w:tcW w:w="4950" w:type="dxa"/>
            <w:tcBorders>
              <w:bottom w:val="single" w:sz="4" w:space="0" w:color="7E97AD" w:themeColor="accent1"/>
            </w:tcBorders>
          </w:tcPr>
          <w:p w14:paraId="3DA41D68" w14:textId="00DDBFAE" w:rsidR="00E27203" w:rsidRDefault="00E27203" w:rsidP="00F12E8E">
            <w:r>
              <w:t>Response</w:t>
            </w:r>
            <w:r w:rsidR="00F51A3D">
              <w:t xml:space="preserve"> (Yes/no/NA)</w:t>
            </w:r>
          </w:p>
        </w:tc>
      </w:tr>
      <w:tr w:rsidR="00E27203" w14:paraId="3DEBBB34" w14:textId="77777777" w:rsidTr="009207C7">
        <w:trPr>
          <w:trHeight w:val="331"/>
        </w:trPr>
        <w:tc>
          <w:tcPr>
            <w:tcW w:w="513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5C5C9E48" w14:textId="7D753F86" w:rsidR="00E27203" w:rsidRDefault="003E2AA1" w:rsidP="00F12E8E">
            <w:r w:rsidRPr="003E2AA1">
              <w:t xml:space="preserve">Have you attached the notebook </w:t>
            </w:r>
            <w:r w:rsidR="00EF3C07">
              <w:t xml:space="preserve">file </w:t>
            </w:r>
            <w:r w:rsidRPr="003E2AA1">
              <w:t>that contains your solutions</w:t>
            </w:r>
            <w:r w:rsidR="00C73EF5">
              <w:t xml:space="preserve"> (Python code)</w:t>
            </w:r>
            <w:r w:rsidRPr="003E2AA1">
              <w:t xml:space="preserve"> for this task?</w:t>
            </w:r>
            <w:r w:rsidR="00D816A2">
              <w:t xml:space="preserve"> </w:t>
            </w:r>
          </w:p>
        </w:tc>
        <w:tc>
          <w:tcPr>
            <w:tcW w:w="495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6831147C" w14:textId="2C6743B4" w:rsidR="00E27203" w:rsidRDefault="00454248" w:rsidP="00F12E8E">
            <w:r>
              <w:rPr>
                <w:color w:val="00B050"/>
              </w:rPr>
              <w:t>YEX</w:t>
            </w:r>
          </w:p>
        </w:tc>
      </w:tr>
      <w:tr w:rsidR="00255D51" w14:paraId="76634F74" w14:textId="77777777" w:rsidTr="009207C7">
        <w:trPr>
          <w:trHeight w:val="331"/>
        </w:trPr>
        <w:tc>
          <w:tcPr>
            <w:tcW w:w="513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2955DB5F" w14:textId="23199C5C" w:rsidR="00255D51" w:rsidRDefault="00255D51" w:rsidP="00F12E8E">
            <w:r>
              <w:lastRenderedPageBreak/>
              <w:t>Have you executed all the cells in your attached notebook and ensured there is no error?</w:t>
            </w:r>
          </w:p>
          <w:p w14:paraId="5DA82CB6" w14:textId="7156BCF2" w:rsidR="00255D51" w:rsidRPr="00255D51" w:rsidRDefault="00255D51" w:rsidP="00F12E8E">
            <w:pPr>
              <w:rPr>
                <w:i/>
                <w:iCs/>
              </w:rPr>
            </w:pPr>
            <w:r w:rsidRPr="00255D51">
              <w:rPr>
                <w:i/>
                <w:iCs/>
                <w:color w:val="FF0000"/>
              </w:rPr>
              <w:t xml:space="preserve">Please note </w:t>
            </w:r>
            <w:r w:rsidR="00D42137">
              <w:rPr>
                <w:i/>
                <w:iCs/>
                <w:color w:val="FF0000"/>
              </w:rPr>
              <w:t xml:space="preserve">your submission </w:t>
            </w:r>
            <w:r w:rsidR="00D42137" w:rsidRPr="00FE2779">
              <w:rPr>
                <w:i/>
                <w:iCs/>
                <w:color w:val="FF0000"/>
                <w:highlight w:val="yellow"/>
              </w:rPr>
              <w:t>will not be flagged as complete</w:t>
            </w:r>
            <w:r w:rsidR="00D42137">
              <w:rPr>
                <w:i/>
                <w:iCs/>
                <w:color w:val="FF0000"/>
              </w:rPr>
              <w:t xml:space="preserve"> if your attached notebook contains any error</w:t>
            </w:r>
            <w:r w:rsidRPr="00255D51">
              <w:rPr>
                <w:i/>
                <w:iCs/>
                <w:color w:val="FF0000"/>
              </w:rPr>
              <w:t xml:space="preserve">.  </w:t>
            </w:r>
          </w:p>
        </w:tc>
        <w:tc>
          <w:tcPr>
            <w:tcW w:w="495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17C83343" w14:textId="1D6000A7" w:rsidR="00255D51" w:rsidRDefault="00454248" w:rsidP="00F12E8E">
            <w:pPr>
              <w:rPr>
                <w:color w:val="00B050"/>
              </w:rPr>
            </w:pPr>
            <w:r>
              <w:rPr>
                <w:color w:val="00B050"/>
              </w:rPr>
              <w:t>YES</w:t>
            </w:r>
          </w:p>
        </w:tc>
      </w:tr>
    </w:tbl>
    <w:p w14:paraId="5ECBD85C" w14:textId="3852220B" w:rsidR="009207C7" w:rsidRPr="0044378E" w:rsidRDefault="00454248" w:rsidP="009207C7">
      <w:pPr>
        <w:pStyle w:val="Heading1"/>
        <w:numPr>
          <w:ilvl w:val="0"/>
          <w:numId w:val="8"/>
        </w:numPr>
        <w:spacing w:before="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F0D843" wp14:editId="082995AA">
                <wp:simplePos x="0" y="0"/>
                <wp:positionH relativeFrom="column">
                  <wp:posOffset>1509802</wp:posOffset>
                </wp:positionH>
                <wp:positionV relativeFrom="paragraph">
                  <wp:posOffset>-1757369</wp:posOffset>
                </wp:positionV>
                <wp:extent cx="2880" cy="360"/>
                <wp:effectExtent l="38100" t="38100" r="35560" b="38100"/>
                <wp:wrapNone/>
                <wp:docPr id="4621390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6F3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18.2pt;margin-top:-139.1pt;width:1.6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">
                <v:imagedata r:id="rId8" o:title=""/>
              </v:shape>
            </w:pict>
          </mc:Fallback>
        </mc:AlternateContent>
      </w:r>
      <w:r w:rsidR="009207C7">
        <w:t>Video attachment (not applicable to the Pass/credit tasks: NA)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418"/>
        <w:gridCol w:w="6662"/>
      </w:tblGrid>
      <w:tr w:rsidR="009207C7" w14:paraId="6122E599" w14:textId="77777777" w:rsidTr="0092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5130" w:type="dxa"/>
            <w:tcBorders>
              <w:bottom w:val="single" w:sz="4" w:space="0" w:color="7E97AD" w:themeColor="accent1"/>
            </w:tcBorders>
          </w:tcPr>
          <w:p w14:paraId="4D382E5E" w14:textId="77777777" w:rsidR="009207C7" w:rsidRDefault="009207C7" w:rsidP="00F12E8E">
            <w:r>
              <w:t>Item</w:t>
            </w:r>
          </w:p>
        </w:tc>
        <w:tc>
          <w:tcPr>
            <w:tcW w:w="4950" w:type="dxa"/>
            <w:tcBorders>
              <w:bottom w:val="single" w:sz="4" w:space="0" w:color="7E97AD" w:themeColor="accent1"/>
            </w:tcBorders>
          </w:tcPr>
          <w:p w14:paraId="7F57AA08" w14:textId="47A26CBA" w:rsidR="009207C7" w:rsidRDefault="009207C7" w:rsidP="00F12E8E">
            <w:r>
              <w:t>Response (the video link/NA)</w:t>
            </w:r>
          </w:p>
        </w:tc>
      </w:tr>
      <w:tr w:rsidR="009207C7" w14:paraId="31285815" w14:textId="77777777" w:rsidTr="009207C7">
        <w:trPr>
          <w:trHeight w:val="331"/>
        </w:trPr>
        <w:tc>
          <w:tcPr>
            <w:tcW w:w="5130" w:type="dxa"/>
            <w:tcBorders>
              <w:top w:val="single" w:sz="4" w:space="0" w:color="7E97AD" w:themeColor="accent1"/>
              <w:bottom w:val="single" w:sz="4" w:space="0" w:color="7E97AD" w:themeColor="accent1"/>
              <w:right w:val="single" w:sz="4" w:space="0" w:color="7E97AD" w:themeColor="accent1"/>
            </w:tcBorders>
          </w:tcPr>
          <w:p w14:paraId="73EE892C" w14:textId="13DA3D41" w:rsidR="009207C7" w:rsidRPr="003E2AA1" w:rsidRDefault="009207C7" w:rsidP="00F12E8E">
            <w:r>
              <w:t xml:space="preserve">Provide the link to the video recording that presents your completed task. This is only for Distinction and High Distinction tasks. </w:t>
            </w:r>
            <w:r w:rsidR="0006052A">
              <w:t xml:space="preserve">Enter NA for </w:t>
            </w:r>
            <w:r w:rsidR="00F9406C">
              <w:t>Pass/Credit</w:t>
            </w:r>
            <w:r w:rsidR="0006052A">
              <w:t xml:space="preserve"> tasks. </w:t>
            </w:r>
          </w:p>
        </w:tc>
        <w:tc>
          <w:tcPr>
            <w:tcW w:w="4950" w:type="dxa"/>
            <w:tcBorders>
              <w:top w:val="single" w:sz="4" w:space="0" w:color="7E97AD" w:themeColor="accent1"/>
              <w:left w:val="single" w:sz="4" w:space="0" w:color="7E97AD" w:themeColor="accent1"/>
              <w:bottom w:val="single" w:sz="4" w:space="0" w:color="7E97AD" w:themeColor="accent1"/>
            </w:tcBorders>
          </w:tcPr>
          <w:p w14:paraId="2111564C" w14:textId="5DA16F82" w:rsidR="009207C7" w:rsidRDefault="00454248" w:rsidP="00F12E8E">
            <w:pPr>
              <w:rPr>
                <w:color w:val="00B050"/>
              </w:rPr>
            </w:pPr>
            <w:hyperlink r:id="rId9" w:history="1">
              <w:r w:rsidRPr="00454248">
                <w:rPr>
                  <w:rStyle w:val="Hyperlink"/>
                </w:rPr>
                <w:t>https://deakin.au.panopto.com/Panopto/Pages/Viewer.aspx?id=f97c6a84-f97c-44af-9401-b17300c68dc2</w:t>
              </w:r>
            </w:hyperlink>
          </w:p>
        </w:tc>
      </w:tr>
    </w:tbl>
    <w:p w14:paraId="09EBE91B" w14:textId="390F7CB9" w:rsidR="00AF2691" w:rsidRPr="0044378E" w:rsidRDefault="00AF2691" w:rsidP="009207C7">
      <w:pPr>
        <w:pStyle w:val="Heading1"/>
        <w:numPr>
          <w:ilvl w:val="0"/>
          <w:numId w:val="8"/>
        </w:numPr>
        <w:spacing w:before="120"/>
      </w:pPr>
      <w:r>
        <w:t>aknowledgement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10080"/>
      </w:tblGrid>
      <w:tr w:rsidR="00F36CE6" w14:paraId="5762A730" w14:textId="77777777" w:rsidTr="001C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0080" w:type="dxa"/>
            <w:tcBorders>
              <w:bottom w:val="single" w:sz="4" w:space="0" w:color="7E97AD" w:themeColor="accent1"/>
            </w:tcBorders>
          </w:tcPr>
          <w:p w14:paraId="0EEA4A60" w14:textId="77777777" w:rsidR="00F36CE6" w:rsidRDefault="00F36CE6" w:rsidP="00F36CE6">
            <w:r>
              <w:t>By submitting this report, I acknowledge that:</w:t>
            </w:r>
          </w:p>
          <w:p w14:paraId="4D33FE32" w14:textId="2D9DAE79" w:rsidR="00F36CE6" w:rsidRDefault="00F36CE6" w:rsidP="00F36CE6">
            <w:pPr>
              <w:pStyle w:val="ListParagraph"/>
              <w:numPr>
                <w:ilvl w:val="0"/>
                <w:numId w:val="16"/>
              </w:numPr>
            </w:pPr>
            <w:r>
              <w:t xml:space="preserve">my responses are accurate and are my own words. </w:t>
            </w:r>
          </w:p>
          <w:p w14:paraId="6E814642" w14:textId="4C0FBF87" w:rsidR="00F36CE6" w:rsidRDefault="00F36CE6" w:rsidP="00F36CE6">
            <w:pPr>
              <w:pStyle w:val="ListParagraph"/>
              <w:numPr>
                <w:ilvl w:val="0"/>
                <w:numId w:val="16"/>
              </w:numPr>
            </w:pPr>
            <w:r>
              <w:t xml:space="preserve">I have met all the </w:t>
            </w:r>
            <w:r w:rsidR="00833818">
              <w:t>Basic</w:t>
            </w:r>
            <w:r>
              <w:t xml:space="preserve"> requirements of the task (listed in section 6). </w:t>
            </w:r>
          </w:p>
          <w:p w14:paraId="22B8F198" w14:textId="5258BC7A" w:rsidR="00F36CE6" w:rsidRPr="00617015" w:rsidRDefault="00F36CE6" w:rsidP="00BD0842">
            <w:pPr>
              <w:pStyle w:val="ListParagraph"/>
              <w:numPr>
                <w:ilvl w:val="0"/>
                <w:numId w:val="16"/>
              </w:numPr>
            </w:pPr>
            <w:r>
              <w:t xml:space="preserve">I have </w:t>
            </w:r>
            <w:r w:rsidR="003D08FB">
              <w:t>read</w:t>
            </w:r>
            <w:r>
              <w:t xml:space="preserve"> and fully understood the assessment guideline of the unit.</w:t>
            </w:r>
          </w:p>
          <w:p w14:paraId="35B827FB" w14:textId="659774AB" w:rsidR="00617015" w:rsidRPr="00617015" w:rsidRDefault="00617015" w:rsidP="00BD0842">
            <w:pPr>
              <w:pStyle w:val="ListParagraph"/>
              <w:numPr>
                <w:ilvl w:val="0"/>
                <w:numId w:val="16"/>
              </w:numPr>
            </w:pPr>
            <w:r>
              <w:t>this report does not exceed 3 pages</w:t>
            </w:r>
            <w:r w:rsidR="008848AF">
              <w:t>.</w:t>
            </w:r>
          </w:p>
          <w:p w14:paraId="5C1014C0" w14:textId="2F17F637" w:rsidR="00617015" w:rsidRPr="008660B8" w:rsidRDefault="00617015" w:rsidP="00BD0842">
            <w:pPr>
              <w:pStyle w:val="ListParagraph"/>
              <w:numPr>
                <w:ilvl w:val="0"/>
                <w:numId w:val="16"/>
              </w:numPr>
            </w:pPr>
            <w:r>
              <w:t>this report does not include code</w:t>
            </w:r>
            <w:r w:rsidR="00907F94">
              <w:t xml:space="preserve"> except </w:t>
            </w:r>
            <w:r w:rsidR="00907F94" w:rsidRPr="00907F94">
              <w:t>brief references to function names or different parts of the task’s notebook.</w:t>
            </w:r>
          </w:p>
          <w:p w14:paraId="6A4A476F" w14:textId="327552B3" w:rsidR="008660B8" w:rsidRPr="00BD0842" w:rsidRDefault="008660B8" w:rsidP="00BD0842">
            <w:pPr>
              <w:pStyle w:val="ListParagraph"/>
              <w:numPr>
                <w:ilvl w:val="0"/>
                <w:numId w:val="16"/>
              </w:numPr>
            </w:pPr>
            <w:r>
              <w:t xml:space="preserve">my submission does not contain any credentials (e.g., password, API Key, etc) or personal informaiotn. </w:t>
            </w:r>
          </w:p>
          <w:p w14:paraId="3A6161F7" w14:textId="055D1B04" w:rsidR="005C0621" w:rsidRPr="00AF38B4" w:rsidRDefault="005F2F63" w:rsidP="00AF38B4">
            <w:pPr>
              <w:rPr>
                <w:caps w:val="0"/>
                <w:color w:val="000000" w:themeColor="text1"/>
              </w:rPr>
            </w:pPr>
            <w:r w:rsidRPr="0041132A">
              <w:rPr>
                <w:b/>
                <w:bCs/>
                <w:color w:val="FF0000"/>
              </w:rPr>
              <w:t>Important note</w:t>
            </w:r>
            <w:r w:rsidR="0083300C" w:rsidRPr="0041132A">
              <w:rPr>
                <w:b/>
                <w:bCs/>
                <w:color w:val="FF0000"/>
              </w:rPr>
              <w:t xml:space="preserve"> 3</w:t>
            </w:r>
            <w:r w:rsidRPr="0041132A">
              <w:rPr>
                <w:b/>
                <w:bCs/>
                <w:color w:val="FF0000"/>
              </w:rPr>
              <w:t>:</w:t>
            </w:r>
            <w:r w:rsidRPr="005C0621">
              <w:rPr>
                <w:color w:val="FF0000"/>
              </w:rPr>
              <w:t xml:space="preserve"> </w:t>
            </w:r>
            <w:r w:rsidRPr="00907F94">
              <w:rPr>
                <w:color w:val="000000" w:themeColor="text1"/>
              </w:rPr>
              <w:t xml:space="preserve">If you have answered NO to any of the questions in sections 6, please reconsider submitting your report; ask help from your tutor.  </w:t>
            </w:r>
          </w:p>
          <w:p w14:paraId="3C581852" w14:textId="77777777" w:rsidR="001508DB" w:rsidRDefault="001508DB" w:rsidP="00AF38B4">
            <w:pPr>
              <w:rPr>
                <w:caps w:val="0"/>
              </w:rPr>
            </w:pPr>
          </w:p>
          <w:p w14:paraId="29373E6B" w14:textId="2D8665FD" w:rsidR="00F62261" w:rsidRDefault="00454248" w:rsidP="00AF38B4">
            <w:pPr>
              <w:rPr>
                <w:caps w:val="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C547A27" wp14:editId="2A593137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-344170</wp:posOffset>
                      </wp:positionV>
                      <wp:extent cx="1912645" cy="1261720"/>
                      <wp:effectExtent l="38100" t="38100" r="5080" b="34290"/>
                      <wp:wrapNone/>
                      <wp:docPr id="837069898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2645" cy="126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A2CAD3" id="Ink 3" o:spid="_x0000_s1026" type="#_x0000_t75" style="position:absolute;margin-left:336.4pt;margin-top:-27.8pt;width:152pt;height:10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">
                      <v:imagedata r:id="rId11" o:title=""/>
                    </v:shape>
                  </w:pict>
                </mc:Fallback>
              </mc:AlternateContent>
            </w:r>
            <w:r w:rsidR="008260AC">
              <w:t>Add your</w:t>
            </w:r>
            <w:r w:rsidR="00BD3632">
              <w:t xml:space="preserve"> Name </w:t>
            </w:r>
            <w:r w:rsidR="00D8551C">
              <w:t>AND SIGNATURE</w:t>
            </w:r>
            <w:r w:rsidR="008260AC">
              <w:t xml:space="preserve"> here: </w:t>
            </w:r>
            <w:r w:rsidR="00F62261">
              <w:t xml:space="preserve">  </w:t>
            </w:r>
            <w:r>
              <w:rPr>
                <w:color w:val="00B050"/>
              </w:rPr>
              <w:t xml:space="preserve">pham hoang son </w:t>
            </w:r>
          </w:p>
          <w:p w14:paraId="4D8CCDC5" w14:textId="1477323F" w:rsidR="00AF38B4" w:rsidRDefault="00AF38B4" w:rsidP="00AF38B4">
            <w:pPr>
              <w:rPr>
                <w:caps w:val="0"/>
              </w:rPr>
            </w:pPr>
          </w:p>
          <w:p w14:paraId="01B9FE6F" w14:textId="4F5A12B7" w:rsidR="00AF38B4" w:rsidRPr="00F62261" w:rsidRDefault="00AF38B4" w:rsidP="00AF38B4">
            <w:pPr>
              <w:rPr>
                <w:caps w:val="0"/>
              </w:rPr>
            </w:pPr>
          </w:p>
        </w:tc>
      </w:tr>
    </w:tbl>
    <w:p w14:paraId="38500CF5" w14:textId="78CB0FD2" w:rsidR="00E27203" w:rsidRDefault="00922EF9" w:rsidP="00922EF9">
      <w:pPr>
        <w:tabs>
          <w:tab w:val="left" w:pos="1698"/>
        </w:tabs>
      </w:pPr>
      <w:r>
        <w:tab/>
      </w:r>
    </w:p>
    <w:sectPr w:rsidR="00E27203" w:rsidSect="005C5A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60" w:right="1080" w:bottom="1080" w:left="1080" w:header="442" w:footer="3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AAC3" w14:textId="77777777" w:rsidR="00357D6C" w:rsidRDefault="00357D6C" w:rsidP="00E02929">
      <w:pPr>
        <w:spacing w:after="0"/>
      </w:pPr>
      <w:r>
        <w:separator/>
      </w:r>
    </w:p>
  </w:endnote>
  <w:endnote w:type="continuationSeparator" w:id="0">
    <w:p w14:paraId="26E30809" w14:textId="77777777" w:rsidR="00357D6C" w:rsidRDefault="00357D6C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BBB2" w14:textId="77777777" w:rsidR="009D6D21" w:rsidRDefault="009D6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FA8C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484B" w14:textId="77777777" w:rsidR="009D6D21" w:rsidRDefault="009D6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88C7" w14:textId="77777777" w:rsidR="00357D6C" w:rsidRDefault="00357D6C" w:rsidP="00E02929">
      <w:pPr>
        <w:spacing w:after="0"/>
      </w:pPr>
      <w:r>
        <w:separator/>
      </w:r>
    </w:p>
  </w:footnote>
  <w:footnote w:type="continuationSeparator" w:id="0">
    <w:p w14:paraId="68886631" w14:textId="77777777" w:rsidR="00357D6C" w:rsidRDefault="00357D6C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E9B1" w14:textId="77777777" w:rsidR="009D6D21" w:rsidRDefault="009D6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96B2" w14:textId="77777777" w:rsidR="009D6D21" w:rsidRDefault="009D6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43D8" w14:textId="64418774" w:rsidR="00E02929" w:rsidRDefault="00550056" w:rsidP="004B1610">
    <w:pPr>
      <w:pStyle w:val="Header"/>
    </w:pPr>
    <w:r>
      <w:t>SIT112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3D45BA"/>
    <w:multiLevelType w:val="hybridMultilevel"/>
    <w:tmpl w:val="8BDA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52E8F"/>
    <w:multiLevelType w:val="hybridMultilevel"/>
    <w:tmpl w:val="AF1C5CD4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2FD0635"/>
    <w:multiLevelType w:val="hybridMultilevel"/>
    <w:tmpl w:val="2E26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6621F"/>
    <w:multiLevelType w:val="hybridMultilevel"/>
    <w:tmpl w:val="AF1C5CD4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31C75E14"/>
    <w:multiLevelType w:val="hybridMultilevel"/>
    <w:tmpl w:val="FF1A0B98"/>
    <w:lvl w:ilvl="0" w:tplc="245060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F0046"/>
    <w:multiLevelType w:val="hybridMultilevel"/>
    <w:tmpl w:val="79B6B090"/>
    <w:lvl w:ilvl="0" w:tplc="245060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4989"/>
    <w:multiLevelType w:val="hybridMultilevel"/>
    <w:tmpl w:val="BF060510"/>
    <w:lvl w:ilvl="0" w:tplc="2450602C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BB0756F"/>
    <w:multiLevelType w:val="hybridMultilevel"/>
    <w:tmpl w:val="AF1C5CD4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DF91FE7"/>
    <w:multiLevelType w:val="hybridMultilevel"/>
    <w:tmpl w:val="AF1C5CD4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4EA260DF"/>
    <w:multiLevelType w:val="hybridMultilevel"/>
    <w:tmpl w:val="51D6D0EC"/>
    <w:lvl w:ilvl="0" w:tplc="245060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F3E2B"/>
    <w:multiLevelType w:val="hybridMultilevel"/>
    <w:tmpl w:val="AF1C5CD4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0A21F5E"/>
    <w:multiLevelType w:val="hybridMultilevel"/>
    <w:tmpl w:val="AF1C5CD4"/>
    <w:lvl w:ilvl="0" w:tplc="997A41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6AF80651"/>
    <w:multiLevelType w:val="hybridMultilevel"/>
    <w:tmpl w:val="24EE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66079"/>
    <w:multiLevelType w:val="hybridMultilevel"/>
    <w:tmpl w:val="7432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228956">
    <w:abstractNumId w:val="4"/>
  </w:num>
  <w:num w:numId="2" w16cid:durableId="735587302">
    <w:abstractNumId w:val="3"/>
  </w:num>
  <w:num w:numId="3" w16cid:durableId="2075465604">
    <w:abstractNumId w:val="2"/>
  </w:num>
  <w:num w:numId="4" w16cid:durableId="766585157">
    <w:abstractNumId w:val="1"/>
  </w:num>
  <w:num w:numId="5" w16cid:durableId="726952295">
    <w:abstractNumId w:val="0"/>
  </w:num>
  <w:num w:numId="6" w16cid:durableId="1988629344">
    <w:abstractNumId w:val="18"/>
  </w:num>
  <w:num w:numId="7" w16cid:durableId="2015960015">
    <w:abstractNumId w:val="9"/>
  </w:num>
  <w:num w:numId="8" w16cid:durableId="216820124">
    <w:abstractNumId w:val="16"/>
  </w:num>
  <w:num w:numId="9" w16cid:durableId="126364443">
    <w:abstractNumId w:val="8"/>
  </w:num>
  <w:num w:numId="10" w16cid:durableId="655258590">
    <w:abstractNumId w:val="13"/>
  </w:num>
  <w:num w:numId="11" w16cid:durableId="182935196">
    <w:abstractNumId w:val="11"/>
  </w:num>
  <w:num w:numId="12" w16cid:durableId="328407566">
    <w:abstractNumId w:val="10"/>
  </w:num>
  <w:num w:numId="13" w16cid:durableId="1684235490">
    <w:abstractNumId w:val="12"/>
  </w:num>
  <w:num w:numId="14" w16cid:durableId="1824271699">
    <w:abstractNumId w:val="6"/>
  </w:num>
  <w:num w:numId="15" w16cid:durableId="209657876">
    <w:abstractNumId w:val="14"/>
  </w:num>
  <w:num w:numId="16" w16cid:durableId="2101831813">
    <w:abstractNumId w:val="17"/>
  </w:num>
  <w:num w:numId="17" w16cid:durableId="1525748640">
    <w:abstractNumId w:val="7"/>
  </w:num>
  <w:num w:numId="18" w16cid:durableId="491027438">
    <w:abstractNumId w:val="19"/>
  </w:num>
  <w:num w:numId="19" w16cid:durableId="703864233">
    <w:abstractNumId w:val="5"/>
  </w:num>
  <w:num w:numId="20" w16cid:durableId="1107891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47"/>
    <w:rsid w:val="00002E34"/>
    <w:rsid w:val="000127C4"/>
    <w:rsid w:val="00025B8F"/>
    <w:rsid w:val="000260A9"/>
    <w:rsid w:val="0006052A"/>
    <w:rsid w:val="00067B63"/>
    <w:rsid w:val="00073D7A"/>
    <w:rsid w:val="000841DC"/>
    <w:rsid w:val="000C215D"/>
    <w:rsid w:val="000C321B"/>
    <w:rsid w:val="0010454F"/>
    <w:rsid w:val="00122E23"/>
    <w:rsid w:val="001255F7"/>
    <w:rsid w:val="0013652A"/>
    <w:rsid w:val="00145D68"/>
    <w:rsid w:val="00145F21"/>
    <w:rsid w:val="001508DB"/>
    <w:rsid w:val="001606A1"/>
    <w:rsid w:val="00177C2B"/>
    <w:rsid w:val="00181A7A"/>
    <w:rsid w:val="00195147"/>
    <w:rsid w:val="001A0E16"/>
    <w:rsid w:val="001B0C6F"/>
    <w:rsid w:val="001F0977"/>
    <w:rsid w:val="001F31F6"/>
    <w:rsid w:val="001F5495"/>
    <w:rsid w:val="00200B93"/>
    <w:rsid w:val="0020390E"/>
    <w:rsid w:val="00240B38"/>
    <w:rsid w:val="00240E30"/>
    <w:rsid w:val="002517EA"/>
    <w:rsid w:val="002533DF"/>
    <w:rsid w:val="00255D51"/>
    <w:rsid w:val="00274D9E"/>
    <w:rsid w:val="00281A0D"/>
    <w:rsid w:val="00290F0F"/>
    <w:rsid w:val="00292EF3"/>
    <w:rsid w:val="0029418F"/>
    <w:rsid w:val="002B17BF"/>
    <w:rsid w:val="002E346D"/>
    <w:rsid w:val="002E717C"/>
    <w:rsid w:val="00306FEC"/>
    <w:rsid w:val="003120E0"/>
    <w:rsid w:val="00321270"/>
    <w:rsid w:val="00357D6C"/>
    <w:rsid w:val="003779B1"/>
    <w:rsid w:val="0038652D"/>
    <w:rsid w:val="00392E08"/>
    <w:rsid w:val="003B344E"/>
    <w:rsid w:val="003C1FC0"/>
    <w:rsid w:val="003C3319"/>
    <w:rsid w:val="003C46A7"/>
    <w:rsid w:val="003D08FB"/>
    <w:rsid w:val="003D0F41"/>
    <w:rsid w:val="003D6565"/>
    <w:rsid w:val="003E2AA1"/>
    <w:rsid w:val="0041132A"/>
    <w:rsid w:val="0044378E"/>
    <w:rsid w:val="00443E2F"/>
    <w:rsid w:val="004502DA"/>
    <w:rsid w:val="00452EEA"/>
    <w:rsid w:val="004537C5"/>
    <w:rsid w:val="00454248"/>
    <w:rsid w:val="00465B79"/>
    <w:rsid w:val="00495301"/>
    <w:rsid w:val="004A0650"/>
    <w:rsid w:val="004A234F"/>
    <w:rsid w:val="004B1610"/>
    <w:rsid w:val="004D1D99"/>
    <w:rsid w:val="004E22F7"/>
    <w:rsid w:val="004E33A2"/>
    <w:rsid w:val="00504074"/>
    <w:rsid w:val="00506D7C"/>
    <w:rsid w:val="005235FF"/>
    <w:rsid w:val="00544828"/>
    <w:rsid w:val="00550056"/>
    <w:rsid w:val="00550114"/>
    <w:rsid w:val="00554FFA"/>
    <w:rsid w:val="005848AD"/>
    <w:rsid w:val="00587DBA"/>
    <w:rsid w:val="005A2C96"/>
    <w:rsid w:val="005A49E4"/>
    <w:rsid w:val="005A514E"/>
    <w:rsid w:val="005B02C8"/>
    <w:rsid w:val="005B04ED"/>
    <w:rsid w:val="005C0621"/>
    <w:rsid w:val="005C4039"/>
    <w:rsid w:val="005C5A30"/>
    <w:rsid w:val="005E77A3"/>
    <w:rsid w:val="005F2F63"/>
    <w:rsid w:val="005F4C34"/>
    <w:rsid w:val="005F61B2"/>
    <w:rsid w:val="00607D89"/>
    <w:rsid w:val="00610040"/>
    <w:rsid w:val="00617015"/>
    <w:rsid w:val="00631F6B"/>
    <w:rsid w:val="00667735"/>
    <w:rsid w:val="00687311"/>
    <w:rsid w:val="006952B0"/>
    <w:rsid w:val="00695456"/>
    <w:rsid w:val="006B24CA"/>
    <w:rsid w:val="006D7E96"/>
    <w:rsid w:val="006E1492"/>
    <w:rsid w:val="006E5A7D"/>
    <w:rsid w:val="007029B0"/>
    <w:rsid w:val="00717354"/>
    <w:rsid w:val="00723158"/>
    <w:rsid w:val="007455C5"/>
    <w:rsid w:val="00761295"/>
    <w:rsid w:val="0077784C"/>
    <w:rsid w:val="00780656"/>
    <w:rsid w:val="00781081"/>
    <w:rsid w:val="007846AE"/>
    <w:rsid w:val="00785B50"/>
    <w:rsid w:val="00786B9F"/>
    <w:rsid w:val="00791ED5"/>
    <w:rsid w:val="00794F82"/>
    <w:rsid w:val="007A565D"/>
    <w:rsid w:val="007B57C2"/>
    <w:rsid w:val="008041C2"/>
    <w:rsid w:val="0080424B"/>
    <w:rsid w:val="008105F2"/>
    <w:rsid w:val="00813E52"/>
    <w:rsid w:val="0081578A"/>
    <w:rsid w:val="008260AC"/>
    <w:rsid w:val="0083300C"/>
    <w:rsid w:val="00833818"/>
    <w:rsid w:val="008411EF"/>
    <w:rsid w:val="008655D4"/>
    <w:rsid w:val="008660B8"/>
    <w:rsid w:val="008823F5"/>
    <w:rsid w:val="008848AF"/>
    <w:rsid w:val="008A2200"/>
    <w:rsid w:val="008B27D2"/>
    <w:rsid w:val="008D2C87"/>
    <w:rsid w:val="008D58FF"/>
    <w:rsid w:val="008E3A9C"/>
    <w:rsid w:val="008E448C"/>
    <w:rsid w:val="00900FC1"/>
    <w:rsid w:val="00907F94"/>
    <w:rsid w:val="00913758"/>
    <w:rsid w:val="009207C7"/>
    <w:rsid w:val="0092238A"/>
    <w:rsid w:val="00922EF9"/>
    <w:rsid w:val="00923C88"/>
    <w:rsid w:val="00923E5C"/>
    <w:rsid w:val="0093672F"/>
    <w:rsid w:val="00985510"/>
    <w:rsid w:val="009C3F23"/>
    <w:rsid w:val="009C4D24"/>
    <w:rsid w:val="009D142F"/>
    <w:rsid w:val="009D6D21"/>
    <w:rsid w:val="009E623B"/>
    <w:rsid w:val="00A01BF8"/>
    <w:rsid w:val="00A11DFD"/>
    <w:rsid w:val="00A14DE6"/>
    <w:rsid w:val="00A269E5"/>
    <w:rsid w:val="00A32501"/>
    <w:rsid w:val="00A36711"/>
    <w:rsid w:val="00A45804"/>
    <w:rsid w:val="00A474BE"/>
    <w:rsid w:val="00A50585"/>
    <w:rsid w:val="00A52E8C"/>
    <w:rsid w:val="00A56226"/>
    <w:rsid w:val="00A60984"/>
    <w:rsid w:val="00A653DA"/>
    <w:rsid w:val="00AA224B"/>
    <w:rsid w:val="00AB2FD7"/>
    <w:rsid w:val="00AB739B"/>
    <w:rsid w:val="00AD5AEB"/>
    <w:rsid w:val="00AD6269"/>
    <w:rsid w:val="00AF1675"/>
    <w:rsid w:val="00AF2691"/>
    <w:rsid w:val="00AF38B4"/>
    <w:rsid w:val="00B0182B"/>
    <w:rsid w:val="00B37439"/>
    <w:rsid w:val="00B41BE0"/>
    <w:rsid w:val="00B83AB0"/>
    <w:rsid w:val="00B9211A"/>
    <w:rsid w:val="00BA0F5B"/>
    <w:rsid w:val="00BA6054"/>
    <w:rsid w:val="00BB4CB0"/>
    <w:rsid w:val="00BD0842"/>
    <w:rsid w:val="00BD3632"/>
    <w:rsid w:val="00BE05B1"/>
    <w:rsid w:val="00BE08C6"/>
    <w:rsid w:val="00BE36A4"/>
    <w:rsid w:val="00C12475"/>
    <w:rsid w:val="00C551F8"/>
    <w:rsid w:val="00C60462"/>
    <w:rsid w:val="00C73656"/>
    <w:rsid w:val="00C73764"/>
    <w:rsid w:val="00C73EF5"/>
    <w:rsid w:val="00C8021A"/>
    <w:rsid w:val="00C94DB8"/>
    <w:rsid w:val="00C96639"/>
    <w:rsid w:val="00CA3293"/>
    <w:rsid w:val="00CA4D00"/>
    <w:rsid w:val="00CA5660"/>
    <w:rsid w:val="00CB059D"/>
    <w:rsid w:val="00CB4B76"/>
    <w:rsid w:val="00CC0778"/>
    <w:rsid w:val="00CC4D8F"/>
    <w:rsid w:val="00CD5E54"/>
    <w:rsid w:val="00CE3393"/>
    <w:rsid w:val="00CF7003"/>
    <w:rsid w:val="00D05E23"/>
    <w:rsid w:val="00D11BC5"/>
    <w:rsid w:val="00D327C1"/>
    <w:rsid w:val="00D42137"/>
    <w:rsid w:val="00D54164"/>
    <w:rsid w:val="00D61EB4"/>
    <w:rsid w:val="00D80398"/>
    <w:rsid w:val="00D816A2"/>
    <w:rsid w:val="00D8551C"/>
    <w:rsid w:val="00D9659E"/>
    <w:rsid w:val="00DA3872"/>
    <w:rsid w:val="00DB6653"/>
    <w:rsid w:val="00DB7B05"/>
    <w:rsid w:val="00DC0B39"/>
    <w:rsid w:val="00DC4EEB"/>
    <w:rsid w:val="00DE1834"/>
    <w:rsid w:val="00DF0EF4"/>
    <w:rsid w:val="00DF3922"/>
    <w:rsid w:val="00DF625C"/>
    <w:rsid w:val="00E02929"/>
    <w:rsid w:val="00E042BC"/>
    <w:rsid w:val="00E06FC8"/>
    <w:rsid w:val="00E12156"/>
    <w:rsid w:val="00E16F2B"/>
    <w:rsid w:val="00E219DC"/>
    <w:rsid w:val="00E27203"/>
    <w:rsid w:val="00E443B7"/>
    <w:rsid w:val="00E44CBE"/>
    <w:rsid w:val="00E60E93"/>
    <w:rsid w:val="00E62C63"/>
    <w:rsid w:val="00E64456"/>
    <w:rsid w:val="00E7072B"/>
    <w:rsid w:val="00EA7D5B"/>
    <w:rsid w:val="00EC0CF1"/>
    <w:rsid w:val="00EC1F4E"/>
    <w:rsid w:val="00EC3AB3"/>
    <w:rsid w:val="00ED230C"/>
    <w:rsid w:val="00ED333F"/>
    <w:rsid w:val="00EF3C07"/>
    <w:rsid w:val="00F0510D"/>
    <w:rsid w:val="00F06320"/>
    <w:rsid w:val="00F0767F"/>
    <w:rsid w:val="00F30471"/>
    <w:rsid w:val="00F36CE6"/>
    <w:rsid w:val="00F47FFD"/>
    <w:rsid w:val="00F51A3D"/>
    <w:rsid w:val="00F62261"/>
    <w:rsid w:val="00F71AFB"/>
    <w:rsid w:val="00F7377D"/>
    <w:rsid w:val="00F9406C"/>
    <w:rsid w:val="00FA7FD4"/>
    <w:rsid w:val="00FD3E75"/>
    <w:rsid w:val="00FE08F3"/>
    <w:rsid w:val="00FE2779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8073A27"/>
  <w15:chartTrackingRefBased/>
  <w15:docId w15:val="{0CE952A4-0ED3-2C49-B46F-C2CE5706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F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FB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FB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FB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FB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FB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FB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FB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F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F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AFB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AFB"/>
    <w:rPr>
      <w:caps/>
      <w:color w:val="7E97A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F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1AFB"/>
    <w:rPr>
      <w:caps/>
      <w:color w:val="595959" w:themeColor="text1" w:themeTint="A6"/>
      <w:spacing w:val="1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AFB"/>
    <w:rPr>
      <w:b/>
      <w:bCs/>
      <w:caps/>
      <w:color w:val="FFFFFF" w:themeColor="background1"/>
      <w:spacing w:val="15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F71A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FB"/>
    <w:rPr>
      <w:caps/>
      <w:spacing w:val="15"/>
      <w:shd w:val="clear" w:color="auto" w:fill="E5EAEE" w:themeFill="accent1" w:themeFillTint="33"/>
    </w:rPr>
  </w:style>
  <w:style w:type="paragraph" w:customStyle="1" w:styleId="Graphic">
    <w:name w:val="Graphic"/>
    <w:basedOn w:val="Normal"/>
    <w:uiPriority w:val="5"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AF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FB"/>
    <w:rPr>
      <w:caps/>
      <w:color w:val="394B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FB"/>
    <w:rPr>
      <w:caps/>
      <w:color w:val="5771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FB"/>
    <w:rPr>
      <w:caps/>
      <w:color w:val="5771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FB"/>
    <w:rPr>
      <w:caps/>
      <w:color w:val="5771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FB"/>
    <w:rPr>
      <w:caps/>
      <w:color w:val="5771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FB"/>
    <w:rPr>
      <w:i/>
      <w:caps/>
      <w:spacing w:val="1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71A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AF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FB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FB"/>
    <w:rPr>
      <w:i/>
      <w:iCs/>
      <w:color w:val="7E97AD" w:themeColor="accent1"/>
      <w:sz w:val="20"/>
      <w:szCs w:val="20"/>
    </w:rPr>
  </w:style>
  <w:style w:type="character" w:styleId="BookTitle">
    <w:name w:val="Book Title"/>
    <w:uiPriority w:val="33"/>
    <w:qFormat/>
    <w:rsid w:val="00F71AFB"/>
    <w:rPr>
      <w:b/>
      <w:bCs/>
      <w:i/>
      <w:iCs/>
      <w:spacing w:val="9"/>
    </w:rPr>
  </w:style>
  <w:style w:type="character" w:styleId="IntenseReference">
    <w:name w:val="Intense Reference"/>
    <w:uiPriority w:val="32"/>
    <w:qFormat/>
    <w:rsid w:val="00F71AFB"/>
    <w:rPr>
      <w:b/>
      <w:bCs/>
      <w:i/>
      <w:iCs/>
      <w:caps/>
      <w:color w:val="7E97AD" w:themeColor="accent1"/>
    </w:rPr>
  </w:style>
  <w:style w:type="paragraph" w:styleId="ListParagraph">
    <w:name w:val="List Paragraph"/>
    <w:basedOn w:val="Normal"/>
    <w:uiPriority w:val="34"/>
    <w:qFormat/>
    <w:rsid w:val="00F71A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71AFB"/>
    <w:rPr>
      <w:b/>
      <w:bCs/>
      <w:color w:val="577188" w:themeColor="accent1" w:themeShade="BF"/>
      <w:sz w:val="16"/>
      <w:szCs w:val="16"/>
    </w:rPr>
  </w:style>
  <w:style w:type="character" w:styleId="Emphasis">
    <w:name w:val="Emphasis"/>
    <w:uiPriority w:val="20"/>
    <w:qFormat/>
    <w:rsid w:val="00F71AFB"/>
    <w:rPr>
      <w:caps/>
      <w:color w:val="394B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1AFB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F71AFB"/>
    <w:rPr>
      <w:i/>
      <w:iCs/>
      <w:color w:val="394B5A" w:themeColor="accent1" w:themeShade="7F"/>
    </w:rPr>
  </w:style>
  <w:style w:type="character" w:styleId="IntenseEmphasis">
    <w:name w:val="Intense Emphasis"/>
    <w:uiPriority w:val="21"/>
    <w:qFormat/>
    <w:rsid w:val="00F71AFB"/>
    <w:rPr>
      <w:b/>
      <w:bCs/>
      <w:caps/>
      <w:color w:val="394B5A" w:themeColor="accent1" w:themeShade="7F"/>
      <w:spacing w:val="10"/>
    </w:rPr>
  </w:style>
  <w:style w:type="character" w:styleId="SubtleReference">
    <w:name w:val="Subtle Reference"/>
    <w:uiPriority w:val="31"/>
    <w:qFormat/>
    <w:rsid w:val="00F71AFB"/>
    <w:rPr>
      <w:b/>
      <w:bCs/>
      <w:color w:val="7E97AD" w:themeColor="accent1"/>
    </w:rPr>
  </w:style>
  <w:style w:type="paragraph" w:customStyle="1" w:styleId="PersonalName">
    <w:name w:val="Personal Name"/>
    <w:basedOn w:val="Title"/>
    <w:rsid w:val="00F71AFB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71AF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424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760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500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9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0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04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334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015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404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628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0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akin.au.panopto.com/Panopto/Pages/Viewer.aspx?id=f97c6a84-f97c-44af-9401-b17300c68dc2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oud/Library/Containers/com.microsoft.Word/Data/Library/Application%20Support/Microsoft/Office/16.0/DTS/Search/%7bD5370946-8A5A-BD47-81C7-687CF7CADD48%7dtf1640266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2:30:29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22439,'4'0'0,"-1"0"0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2:30:22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316 24575,'-42'0'0,"2"0"0,-34 0 0,11 0 0,5 9 0,2 6 0,11 15 0,10 16 0,6 0 0,17 16 0,3-5 0,9 1 0,0 4 0,0-11 0,0 4 0,18-14 0,14-2 0,36-17 0,-16-7 0,5-2-761,7-7 0,2-3 761,12 5 0,2-4-1175,3-10 1,1-8 1174,4-9 0,-1-8 0,4-10 0,-3-7 0,-9-7 0,-3-4 0,-21 15 0,1 0 0,-7-1 0,-2-7 0,-4 0 0,18-9 0,-4 1-62,-22 14 0,-3 2 62,3 2 0,-1 2 0,13-22 0,-22 23 0,-13 13 1323,-7 6-1323,-66 17 0,7 19 0,-4 0 0,-3 7 680,12 7 0,1 5-680,-10 4 0,0 4-668,6 3 0,-1 3 668,-8 8 0,1 3-865,12 3 1,2 1 864,-6 6 0,2 0 0,9 2 0,3 0 0,-3-1 0,4 1 0,6 3 0,3 0 0,-1-4 0,3-1 0,7-1 0,3-1-468,-2-1 0,3 0 468,4-8 0,1 0 0,-2 3 0,-1 0 0,6-4 0,0-1 0,-2 1 0,0-1 0,0 1 0,-1 0 0,-2-4 0,-1-1 0,-2 4 0,-2 0 0,-3-8 0,-2 0 0,-3 6 0,-2-2 0,0-2 0,-3-2 0,-3-3 0,-2-3 0,2 2 0,-3-4 0,-2-6 0,-2-2 553,-39 27-553,35-32 0,-2-2 0,-46 11 1304,16-8-1304,-7-12 0,23-7 1829,-4-4-1829,14-1 1163,13-5-1163,11 0 464,13-16-464,6-24 0,36-30 0,-3 17 0,8-2-700,20-8 1,5 2 699,-6 9 0,2 1-1012,18-12 0,1 3 1012,-15 19 0,0 3 0,7-6 0,2 2-285,-2 8 1,-4 7 284,19 0 0,-22 16 0,-2 5 0,2 6 0,19 0 1209,-29 17-1209,-17 5 2100,8 17-2100,-6-5 683,0 4-683,-7-9 0,-11-8 0,-4-9 0</inkml:trace>
  <inkml:trace contextRef="#ctx0" brushRef="#br0" timeOffset="1262">1853 2130 22829,'-8'0'0,"-14"0"853,-17 0-853,-17 0 294,5 14-294,-4 2 148,8 24-148,8 1 451,8 10-451,15-17 0,7 6 0,9-13 0,0 0 0,0 13 0,0-25 0,40 8 0,-2-20 0,60-3 0,-44-11 0,3-4-932,8-4 0,3-7 932,10-15 0,-3-6 0,-20 4 0,-3-4 0,11-12 0,-8-2 0,-3-19 0,-9 28 0,-3-1 0,-1-28 0,12 8 0,-27 3 0,-10 20 0,-32 23 0,-31 5 0,-27 33 0,21 9 0,-1 7-835,2 2 0,2 6 835,-10 19 0,1 8 0,5-1 0,3 2 0,1 2 0,2 1 0,8 1 0,6-2 0,-6 24 636,24-29 0,7-2-636,9 7 0,0 13 0,54-29 0,24-34 0,-10-6 0,5-7-356,8-19 0,4-10 356,-19 4 0,1-4 0,-3-2 0,15-15 0,-5-4-439,1 1 0,-5-1 439,-18 6 0,-4 1-255,26-20 255,2-5 0,-32 25 0,-19 4 0,-32 22 0,-52 11 0,8 25 0,-5 10-1929,-20 6 1,-1 6 1928,10 7 0,1 4 0,15-12 0,-2 3 0,6-4 49,5 0 0,1-1-49,-21 16 0,2-1 0,23-16 0,2-2 48,-2-2 0,3 0-48,-22 33 0,36-38 0,10-5 0,65-35 0,-3-17 0,8-9 914,0 4 0,5-3 0,2-3-914,12-13 0,3-5 0,-3 3 0,-10 10 0,-2 2 0,-1 1-129,-6 1 0,-1 1 0,-4 2 129,8-2 0,-4 4-126,-9 8 0,-2 0 126,-1-2 0,-3 2 0,23-7 0,-49 24 0,-69 56 0,5-12 0,-8 6 46,0 3 1,-5 6-1,-1 1-46,-6 3 0,-2 2 0,-1 1 0,-6 7 0,0 2 0,2-3 0,13-12 0,1-2 0,0 2 0,-12 9 0,-2 3 0,9-8 90,17-11 1,2-2-91,-28 21 0,3 0 0,35-25 0,4-2 0,-5-2 0,2-1 281,-14 26-281,29-33 0,24-3 0,62-32 0,-7-10 0,11-10-542,-6 2 0,9-7 1,3-2-1,0 0 542,5-4 0,1-1 0,2-2 0,4-2-580,-16 8 1,3-2 0,3-1 0,-1-1 0,-1 2-1,-3 1 580,17-10 0,-5 2 0,1 0 0,4-1-639,-4 4 0,5-1 0,2 0 1,-2 0-1,-3 0 639,-11 5 0,-2 0 0,-1 1 0,0 0 0,-1 2 0,15-7 0,0 2 0,-2 1 0,-2 1-264,-12 4 0,-1 1 1,-4 1-1,-2 3 264,26-9 0,-2 4 0,-22 9 0,3 2 0,-2 2 375,27-2 1,-4 3-1,-13-3 1,-10 7 0,-6 17-1</inkml:trace>
</inkml:ink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{D5370946-8A5A-BD47-81C7-687CF7CADD48}tf16402666.dotx</Template>
  <TotalTime>14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HOANG SON PHAM</cp:lastModifiedBy>
  <cp:revision>4</cp:revision>
  <cp:lastPrinted>2023-03-17T02:19:00Z</cp:lastPrinted>
  <dcterms:created xsi:type="dcterms:W3CDTF">2023-03-17T02:19:00Z</dcterms:created>
  <dcterms:modified xsi:type="dcterms:W3CDTF">2024-05-17T12:30:00Z</dcterms:modified>
</cp:coreProperties>
</file>